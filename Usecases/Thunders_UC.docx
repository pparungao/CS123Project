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6DF71" w14:textId="77777777" w:rsidR="006847AF" w:rsidRDefault="00B26F17" w:rsidP="00BC6835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</w:t>
      </w:r>
      <w:r w:rsidR="00BE33D1">
        <w:rPr>
          <w:rFonts w:cs="Arial"/>
          <w:b/>
          <w:sz w:val="28"/>
        </w:rPr>
        <w:t xml:space="preserve"> </w:t>
      </w:r>
      <w:r w:rsidR="00BC6835">
        <w:rPr>
          <w:rFonts w:cs="Arial"/>
          <w:b/>
          <w:sz w:val="28"/>
        </w:rPr>
        <w:t>Central Inventory Management System</w:t>
      </w:r>
      <w:r w:rsidR="00BE33D1">
        <w:rPr>
          <w:rFonts w:cs="Arial"/>
          <w:b/>
          <w:sz w:val="28"/>
        </w:rPr>
        <w:t xml:space="preserve"> </w:t>
      </w:r>
    </w:p>
    <w:p w14:paraId="3956D87A" w14:textId="77777777" w:rsidR="006847AF" w:rsidRDefault="00BC6835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>Customer</w:t>
      </w:r>
      <w:r w:rsidR="006847AF">
        <w:rPr>
          <w:rFonts w:cs="Arial"/>
          <w:b/>
          <w:sz w:val="28"/>
        </w:rPr>
        <w:t>:</w:t>
      </w:r>
      <w:r>
        <w:rPr>
          <w:rFonts w:cs="Arial"/>
          <w:b/>
          <w:sz w:val="28"/>
        </w:rPr>
        <w:t xml:space="preserve"> Happy Mats</w:t>
      </w:r>
      <w:r w:rsidR="006847AF">
        <w:rPr>
          <w:rFonts w:cs="Arial"/>
          <w:b/>
          <w:sz w:val="28"/>
        </w:rPr>
        <w:t xml:space="preserve"> </w:t>
      </w:r>
      <w:r w:rsidR="00BE33D1">
        <w:rPr>
          <w:rFonts w:cs="Arial"/>
          <w:b/>
          <w:sz w:val="28"/>
        </w:rPr>
        <w:t xml:space="preserve"> </w:t>
      </w:r>
    </w:p>
    <w:p w14:paraId="53BBA5C6" w14:textId="77777777" w:rsidR="006847AF" w:rsidRDefault="006847AF" w:rsidP="00BC6835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Project </w:t>
      </w:r>
      <w:r w:rsidR="00BC6835">
        <w:rPr>
          <w:rFonts w:cs="Arial"/>
          <w:b/>
          <w:sz w:val="28"/>
          <w:szCs w:val="28"/>
        </w:rPr>
        <w:t>Team</w:t>
      </w:r>
      <w:r>
        <w:rPr>
          <w:rFonts w:cs="Arial"/>
          <w:b/>
          <w:sz w:val="28"/>
          <w:szCs w:val="28"/>
        </w:rPr>
        <w:t>:</w:t>
      </w:r>
      <w:r w:rsidR="00BC6835">
        <w:rPr>
          <w:rFonts w:cs="Arial"/>
          <w:b/>
          <w:sz w:val="28"/>
          <w:szCs w:val="28"/>
        </w:rPr>
        <w:t xml:space="preserve"> T</w:t>
      </w:r>
      <w:r w:rsidR="00525D55">
        <w:rPr>
          <w:rFonts w:cs="Arial"/>
          <w:b/>
          <w:sz w:val="28"/>
          <w:szCs w:val="28"/>
        </w:rPr>
        <w:t>hu</w:t>
      </w:r>
      <w:r w:rsidR="00BC6835">
        <w:rPr>
          <w:rFonts w:cs="Arial"/>
          <w:b/>
          <w:sz w:val="28"/>
          <w:szCs w:val="28"/>
        </w:rPr>
        <w:t>nders</w:t>
      </w:r>
      <w:r w:rsidR="00BE33D1">
        <w:rPr>
          <w:rFonts w:cs="Arial"/>
          <w:b/>
          <w:sz w:val="28"/>
          <w:szCs w:val="28"/>
        </w:rPr>
        <w:t xml:space="preserve"> </w:t>
      </w:r>
    </w:p>
    <w:p w14:paraId="60D37485" w14:textId="77777777" w:rsidR="00525D55" w:rsidRDefault="00525D55" w:rsidP="00BC6835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Member 1: Mary Grace Rivero</w:t>
      </w:r>
    </w:p>
    <w:p w14:paraId="2B29F91F" w14:textId="77777777" w:rsidR="00525D55" w:rsidRDefault="00525D55" w:rsidP="00BC6835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Member 2: Peter Parungao</w:t>
      </w:r>
    </w:p>
    <w:p w14:paraId="0446D5D5" w14:textId="77777777" w:rsidR="006847AF" w:rsidRDefault="006847AF" w:rsidP="006847AF">
      <w:pPr>
        <w:pStyle w:val="Bodytext"/>
        <w:ind w:left="0"/>
        <w:rPr>
          <w:rFonts w:cs="Arial"/>
        </w:rPr>
      </w:pPr>
    </w:p>
    <w:p w14:paraId="2C860F5E" w14:textId="77777777" w:rsidR="006847AF" w:rsidRDefault="006847AF" w:rsidP="006847AF">
      <w:pPr>
        <w:pStyle w:val="Bodytext"/>
        <w:ind w:left="0"/>
        <w:rPr>
          <w:rFonts w:cs="Arial"/>
        </w:rPr>
      </w:pPr>
    </w:p>
    <w:p w14:paraId="2E084B76" w14:textId="77777777" w:rsidR="006847AF" w:rsidRDefault="006847AF" w:rsidP="006847AF">
      <w:pPr>
        <w:pStyle w:val="Bodytext"/>
        <w:ind w:left="0"/>
        <w:rPr>
          <w:rFonts w:cs="Arial"/>
        </w:rPr>
      </w:pPr>
    </w:p>
    <w:p w14:paraId="0F43BE32" w14:textId="77777777" w:rsidR="006847AF" w:rsidRDefault="006847AF" w:rsidP="006847AF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4A7EEA">
        <w:rPr>
          <w:rFonts w:cs="Arial"/>
        </w:rPr>
        <w:fldChar w:fldCharType="begin"/>
      </w:r>
      <w:r w:rsidR="004A7EEA">
        <w:rPr>
          <w:rFonts w:cs="Arial"/>
        </w:rPr>
        <w:instrText xml:space="preserve"> SAVEDATE  \@ "MMMM d, yyyy"  \* MERGEFORMAT </w:instrText>
      </w:r>
      <w:r w:rsidR="004A7EEA">
        <w:rPr>
          <w:rFonts w:cs="Arial"/>
        </w:rPr>
        <w:fldChar w:fldCharType="separate"/>
      </w:r>
      <w:r w:rsidR="00665E94">
        <w:rPr>
          <w:rFonts w:cs="Arial"/>
          <w:noProof/>
        </w:rPr>
        <w:t>August 12, 2014</w:t>
      </w:r>
      <w:r w:rsidR="004A7EEA">
        <w:rPr>
          <w:rFonts w:cs="Arial"/>
        </w:rPr>
        <w:fldChar w:fldCharType="end"/>
      </w:r>
    </w:p>
    <w:p w14:paraId="34E42CDA" w14:textId="77777777" w:rsidR="004A409A" w:rsidRPr="004A7EEA" w:rsidRDefault="006847AF" w:rsidP="003416E1">
      <w:pPr>
        <w:jc w:val="center"/>
        <w:rPr>
          <w:rFonts w:cs="Arial"/>
          <w:b/>
          <w:sz w:val="32"/>
          <w:szCs w:val="32"/>
        </w:rPr>
      </w:pPr>
      <w:r w:rsidRPr="004A7EEA">
        <w:rPr>
          <w:rFonts w:cs="Arial"/>
          <w:b/>
          <w:sz w:val="32"/>
          <w:szCs w:val="32"/>
        </w:rPr>
        <w:br w:type="page"/>
      </w:r>
      <w:r w:rsidR="004A409A" w:rsidRPr="004A7EEA">
        <w:rPr>
          <w:rFonts w:cs="Arial"/>
          <w:b/>
          <w:sz w:val="32"/>
          <w:szCs w:val="32"/>
        </w:rPr>
        <w:lastRenderedPageBreak/>
        <w:t>Table of Contents</w:t>
      </w:r>
    </w:p>
    <w:p w14:paraId="309972E0" w14:textId="77777777" w:rsidR="004C44F8" w:rsidRDefault="0013598B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 w:rsidR="00DC5CA0"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hyperlink w:anchor="_Toc221528079" w:history="1">
        <w:r w:rsidR="004C44F8" w:rsidRPr="00FD6C24">
          <w:rPr>
            <w:rStyle w:val="Hyperlink"/>
            <w:noProof/>
          </w:rPr>
          <w:t>Approvals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63C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D8C063" w14:textId="77777777" w:rsidR="004C44F8" w:rsidRDefault="00660D3F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0" w:history="1">
        <w:r w:rsidR="004C44F8" w:rsidRPr="00FD6C24">
          <w:rPr>
            <w:rStyle w:val="Hyperlink"/>
            <w:noProof/>
          </w:rPr>
          <w:t>Use Case List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_Toc221528080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6F63C2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14:paraId="5B59549B" w14:textId="77777777" w:rsidR="004C44F8" w:rsidRDefault="00660D3F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1" w:history="1">
        <w:r w:rsidR="004C44F8" w:rsidRPr="00FD6C24">
          <w:rPr>
            <w:rStyle w:val="Hyperlink"/>
            <w:noProof/>
          </w:rPr>
          <w:t>1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 xml:space="preserve">Feature Name </w:t>
        </w:r>
        <w:r w:rsidR="007F2E26">
          <w:t>Inventory Viewing</w:t>
        </w:r>
        <w:r w:rsidR="004C44F8" w:rsidRPr="00FD6C24">
          <w:rPr>
            <w:rStyle w:val="Hyperlink"/>
            <w:noProof/>
          </w:rPr>
          <w:t>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_Toc221528081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6F63C2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14:paraId="0D0F9275" w14:textId="77777777" w:rsidR="004C44F8" w:rsidRDefault="00660D3F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2" w:history="1"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_Toc221528082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6F63C2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14:paraId="2972454F" w14:textId="77777777" w:rsidR="004C44F8" w:rsidRDefault="00660D3F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3" w:history="1"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_Toc221528083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6F63C2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14:paraId="1FD9A106" w14:textId="77777777" w:rsidR="004C44F8" w:rsidRDefault="00660D3F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4" w:history="1">
        <w:r w:rsidR="004C44F8" w:rsidRPr="00FD6C24">
          <w:rPr>
            <w:rStyle w:val="Hyperlink"/>
            <w:noProof/>
          </w:rPr>
          <w:t>2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Name (</w:t>
        </w:r>
        <w:r w:rsidR="007F2E26">
          <w:t>Inventory Report)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_Toc221528084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6F63C2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14:paraId="7B0314EE" w14:textId="77777777" w:rsidR="004C44F8" w:rsidRDefault="00660D3F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5" w:history="1"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_Toc221528085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6F63C2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14:paraId="4046DFAE" w14:textId="77777777" w:rsidR="004C44F8" w:rsidRDefault="00660D3F">
      <w:pPr>
        <w:pStyle w:val="TOC2"/>
        <w:tabs>
          <w:tab w:val="left" w:pos="720"/>
          <w:tab w:val="right" w:leader="dot" w:pos="9440"/>
        </w:tabs>
        <w:rPr>
          <w:noProof/>
        </w:rPr>
      </w:pPr>
      <w:hyperlink w:anchor="_Toc221528086" w:history="1"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_Toc221528086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6F63C2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14:paraId="79FFDB5E" w14:textId="77777777" w:rsidR="007F2E26" w:rsidRDefault="00660D3F" w:rsidP="007F2E26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4" w:history="1">
        <w:r w:rsidR="007F2E26">
          <w:rPr>
            <w:rStyle w:val="Hyperlink"/>
            <w:noProof/>
          </w:rPr>
          <w:t>3</w:t>
        </w:r>
        <w:r w:rsidR="007F2E26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7F2E26" w:rsidRPr="00FD6C24">
          <w:rPr>
            <w:rStyle w:val="Hyperlink"/>
            <w:noProof/>
          </w:rPr>
          <w:t>Feature Name (</w:t>
        </w:r>
        <w:r w:rsidR="007F2E26">
          <w:t>Adding Purchasing Records</w:t>
        </w:r>
        <w:r w:rsidR="007F2E26" w:rsidRPr="00FD6C24">
          <w:rPr>
            <w:rStyle w:val="Hyperlink"/>
            <w:noProof/>
          </w:rPr>
          <w:t>)</w:t>
        </w:r>
        <w:r w:rsidR="007F2E26">
          <w:rPr>
            <w:noProof/>
            <w:webHidden/>
          </w:rPr>
          <w:tab/>
        </w:r>
        <w:r w:rsidR="007F2E26">
          <w:rPr>
            <w:noProof/>
            <w:webHidden/>
          </w:rPr>
          <w:fldChar w:fldCharType="begin"/>
        </w:r>
        <w:r w:rsidR="007F2E26">
          <w:rPr>
            <w:noProof/>
            <w:webHidden/>
          </w:rPr>
          <w:instrText xml:space="preserve"> PAGEREF _Toc221528084 \h </w:instrText>
        </w:r>
        <w:r w:rsidR="007F2E26">
          <w:rPr>
            <w:noProof/>
            <w:webHidden/>
          </w:rPr>
        </w:r>
        <w:r w:rsidR="007F2E26">
          <w:rPr>
            <w:noProof/>
            <w:webHidden/>
          </w:rPr>
          <w:fldChar w:fldCharType="separate"/>
        </w:r>
        <w:r w:rsidR="007F2E26">
          <w:rPr>
            <w:noProof/>
            <w:webHidden/>
          </w:rPr>
          <w:t>3</w:t>
        </w:r>
        <w:r w:rsidR="007F2E26">
          <w:rPr>
            <w:noProof/>
            <w:webHidden/>
          </w:rPr>
          <w:fldChar w:fldCharType="end"/>
        </w:r>
      </w:hyperlink>
    </w:p>
    <w:p w14:paraId="678F9816" w14:textId="77777777" w:rsidR="007F2E26" w:rsidRDefault="00660D3F" w:rsidP="007F2E26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5" w:history="1">
        <w:r w:rsidR="007F2E2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7F2E26" w:rsidRPr="00FD6C24">
          <w:rPr>
            <w:rStyle w:val="Hyperlink"/>
            <w:noProof/>
          </w:rPr>
          <w:t>Feature Process Flow / Use Case Model</w:t>
        </w:r>
        <w:r w:rsidR="007F2E26">
          <w:rPr>
            <w:noProof/>
            <w:webHidden/>
          </w:rPr>
          <w:tab/>
        </w:r>
        <w:r w:rsidR="007F2E26">
          <w:rPr>
            <w:noProof/>
            <w:webHidden/>
          </w:rPr>
          <w:fldChar w:fldCharType="begin"/>
        </w:r>
        <w:r w:rsidR="007F2E26">
          <w:rPr>
            <w:noProof/>
            <w:webHidden/>
          </w:rPr>
          <w:instrText xml:space="preserve"> PAGEREF _Toc221528085 \h </w:instrText>
        </w:r>
        <w:r w:rsidR="007F2E26">
          <w:rPr>
            <w:noProof/>
            <w:webHidden/>
          </w:rPr>
        </w:r>
        <w:r w:rsidR="007F2E26">
          <w:rPr>
            <w:noProof/>
            <w:webHidden/>
          </w:rPr>
          <w:fldChar w:fldCharType="separate"/>
        </w:r>
        <w:r w:rsidR="007F2E26">
          <w:rPr>
            <w:noProof/>
            <w:webHidden/>
          </w:rPr>
          <w:t>3</w:t>
        </w:r>
        <w:r w:rsidR="007F2E26">
          <w:rPr>
            <w:noProof/>
            <w:webHidden/>
          </w:rPr>
          <w:fldChar w:fldCharType="end"/>
        </w:r>
      </w:hyperlink>
    </w:p>
    <w:p w14:paraId="0ACA7669" w14:textId="77777777" w:rsidR="007F2E26" w:rsidRDefault="00660D3F" w:rsidP="007F2E26">
      <w:pPr>
        <w:pStyle w:val="TOC2"/>
        <w:tabs>
          <w:tab w:val="left" w:pos="720"/>
          <w:tab w:val="right" w:leader="dot" w:pos="9440"/>
        </w:tabs>
        <w:rPr>
          <w:noProof/>
        </w:rPr>
      </w:pPr>
      <w:hyperlink w:anchor="_Toc221528086" w:history="1">
        <w:r w:rsidR="007F2E2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7F2E26" w:rsidRPr="00FD6C24">
          <w:rPr>
            <w:rStyle w:val="Hyperlink"/>
            <w:noProof/>
          </w:rPr>
          <w:t>Use Case(s)</w:t>
        </w:r>
        <w:r w:rsidR="007F2E26">
          <w:rPr>
            <w:noProof/>
            <w:webHidden/>
          </w:rPr>
          <w:tab/>
        </w:r>
        <w:r w:rsidR="007F2E26">
          <w:rPr>
            <w:noProof/>
            <w:webHidden/>
          </w:rPr>
          <w:fldChar w:fldCharType="begin"/>
        </w:r>
        <w:r w:rsidR="007F2E26">
          <w:rPr>
            <w:noProof/>
            <w:webHidden/>
          </w:rPr>
          <w:instrText xml:space="preserve"> PAGEREF _Toc221528086 \h </w:instrText>
        </w:r>
        <w:r w:rsidR="007F2E26">
          <w:rPr>
            <w:noProof/>
            <w:webHidden/>
          </w:rPr>
        </w:r>
        <w:r w:rsidR="007F2E26">
          <w:rPr>
            <w:noProof/>
            <w:webHidden/>
          </w:rPr>
          <w:fldChar w:fldCharType="separate"/>
        </w:r>
        <w:r w:rsidR="007F2E26">
          <w:rPr>
            <w:noProof/>
            <w:webHidden/>
          </w:rPr>
          <w:t>3</w:t>
        </w:r>
        <w:r w:rsidR="007F2E26">
          <w:rPr>
            <w:noProof/>
            <w:webHidden/>
          </w:rPr>
          <w:fldChar w:fldCharType="end"/>
        </w:r>
      </w:hyperlink>
    </w:p>
    <w:p w14:paraId="142D5BA3" w14:textId="77777777" w:rsidR="007F2E26" w:rsidRDefault="00660D3F" w:rsidP="007F2E26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4" w:history="1">
        <w:r w:rsidR="007F2E26">
          <w:rPr>
            <w:rStyle w:val="Hyperlink"/>
            <w:noProof/>
          </w:rPr>
          <w:t>4</w:t>
        </w:r>
        <w:r w:rsidR="007F2E26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7F2E26" w:rsidRPr="00FD6C24">
          <w:rPr>
            <w:rStyle w:val="Hyperlink"/>
            <w:noProof/>
          </w:rPr>
          <w:t>Feature Name (</w:t>
        </w:r>
        <w:r w:rsidR="007F2E26">
          <w:t>Viewing Purchasing Records</w:t>
        </w:r>
        <w:r w:rsidR="007F2E26" w:rsidRPr="00FD6C24">
          <w:rPr>
            <w:rStyle w:val="Hyperlink"/>
            <w:noProof/>
          </w:rPr>
          <w:t>)</w:t>
        </w:r>
        <w:r w:rsidR="007F2E26">
          <w:rPr>
            <w:noProof/>
            <w:webHidden/>
          </w:rPr>
          <w:tab/>
        </w:r>
        <w:r w:rsidR="007F2E26">
          <w:rPr>
            <w:noProof/>
            <w:webHidden/>
          </w:rPr>
          <w:fldChar w:fldCharType="begin"/>
        </w:r>
        <w:r w:rsidR="007F2E26">
          <w:rPr>
            <w:noProof/>
            <w:webHidden/>
          </w:rPr>
          <w:instrText xml:space="preserve"> PAGEREF _Toc221528084 \h </w:instrText>
        </w:r>
        <w:r w:rsidR="007F2E26">
          <w:rPr>
            <w:noProof/>
            <w:webHidden/>
          </w:rPr>
        </w:r>
        <w:r w:rsidR="007F2E26">
          <w:rPr>
            <w:noProof/>
            <w:webHidden/>
          </w:rPr>
          <w:fldChar w:fldCharType="separate"/>
        </w:r>
        <w:r w:rsidR="007F2E26">
          <w:rPr>
            <w:noProof/>
            <w:webHidden/>
          </w:rPr>
          <w:t>3</w:t>
        </w:r>
        <w:r w:rsidR="007F2E26">
          <w:rPr>
            <w:noProof/>
            <w:webHidden/>
          </w:rPr>
          <w:fldChar w:fldCharType="end"/>
        </w:r>
      </w:hyperlink>
    </w:p>
    <w:p w14:paraId="2B212640" w14:textId="77777777" w:rsidR="007F2E26" w:rsidRDefault="00660D3F" w:rsidP="007F2E26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5" w:history="1">
        <w:r w:rsidR="007F2E2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7F2E26" w:rsidRPr="00FD6C24">
          <w:rPr>
            <w:rStyle w:val="Hyperlink"/>
            <w:noProof/>
          </w:rPr>
          <w:t>Feature Process Flow / Use Case Model</w:t>
        </w:r>
        <w:r w:rsidR="007F2E26">
          <w:rPr>
            <w:noProof/>
            <w:webHidden/>
          </w:rPr>
          <w:tab/>
        </w:r>
        <w:r w:rsidR="007F2E26">
          <w:rPr>
            <w:noProof/>
            <w:webHidden/>
          </w:rPr>
          <w:fldChar w:fldCharType="begin"/>
        </w:r>
        <w:r w:rsidR="007F2E26">
          <w:rPr>
            <w:noProof/>
            <w:webHidden/>
          </w:rPr>
          <w:instrText xml:space="preserve"> PAGEREF _Toc221528085 \h </w:instrText>
        </w:r>
        <w:r w:rsidR="007F2E26">
          <w:rPr>
            <w:noProof/>
            <w:webHidden/>
          </w:rPr>
        </w:r>
        <w:r w:rsidR="007F2E26">
          <w:rPr>
            <w:noProof/>
            <w:webHidden/>
          </w:rPr>
          <w:fldChar w:fldCharType="separate"/>
        </w:r>
        <w:r w:rsidR="007F2E26">
          <w:rPr>
            <w:noProof/>
            <w:webHidden/>
          </w:rPr>
          <w:t>3</w:t>
        </w:r>
        <w:r w:rsidR="007F2E26">
          <w:rPr>
            <w:noProof/>
            <w:webHidden/>
          </w:rPr>
          <w:fldChar w:fldCharType="end"/>
        </w:r>
      </w:hyperlink>
    </w:p>
    <w:p w14:paraId="31C53B45" w14:textId="77777777" w:rsidR="007F2E26" w:rsidRDefault="00660D3F" w:rsidP="007F2E26">
      <w:pPr>
        <w:pStyle w:val="TOC2"/>
        <w:tabs>
          <w:tab w:val="left" w:pos="720"/>
          <w:tab w:val="right" w:leader="dot" w:pos="9440"/>
        </w:tabs>
        <w:rPr>
          <w:noProof/>
        </w:rPr>
      </w:pPr>
      <w:hyperlink w:anchor="_Toc221528086" w:history="1">
        <w:r w:rsidR="007F2E2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7F2E26" w:rsidRPr="00FD6C24">
          <w:rPr>
            <w:rStyle w:val="Hyperlink"/>
            <w:noProof/>
          </w:rPr>
          <w:t>Use Case(s)</w:t>
        </w:r>
        <w:r w:rsidR="007F2E26">
          <w:rPr>
            <w:noProof/>
            <w:webHidden/>
          </w:rPr>
          <w:tab/>
        </w:r>
        <w:r w:rsidR="007F2E26">
          <w:rPr>
            <w:noProof/>
            <w:webHidden/>
          </w:rPr>
          <w:fldChar w:fldCharType="begin"/>
        </w:r>
        <w:r w:rsidR="007F2E26">
          <w:rPr>
            <w:noProof/>
            <w:webHidden/>
          </w:rPr>
          <w:instrText xml:space="preserve"> PAGEREF _Toc221528086 \h </w:instrText>
        </w:r>
        <w:r w:rsidR="007F2E26">
          <w:rPr>
            <w:noProof/>
            <w:webHidden/>
          </w:rPr>
        </w:r>
        <w:r w:rsidR="007F2E26">
          <w:rPr>
            <w:noProof/>
            <w:webHidden/>
          </w:rPr>
          <w:fldChar w:fldCharType="separate"/>
        </w:r>
        <w:r w:rsidR="007F2E26">
          <w:rPr>
            <w:noProof/>
            <w:webHidden/>
          </w:rPr>
          <w:t>3</w:t>
        </w:r>
        <w:r w:rsidR="007F2E26">
          <w:rPr>
            <w:noProof/>
            <w:webHidden/>
          </w:rPr>
          <w:fldChar w:fldCharType="end"/>
        </w:r>
      </w:hyperlink>
    </w:p>
    <w:p w14:paraId="767F8D9F" w14:textId="77777777" w:rsidR="007F2E26" w:rsidRDefault="00660D3F" w:rsidP="007F2E26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4" w:history="1">
        <w:r w:rsidR="007F2E26">
          <w:rPr>
            <w:rStyle w:val="Hyperlink"/>
            <w:noProof/>
          </w:rPr>
          <w:t>5</w:t>
        </w:r>
        <w:r w:rsidR="007F2E26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7F2E26" w:rsidRPr="00FD6C24">
          <w:rPr>
            <w:rStyle w:val="Hyperlink"/>
            <w:noProof/>
          </w:rPr>
          <w:t>Feature Name (</w:t>
        </w:r>
        <w:r w:rsidR="007F2E26" w:rsidRPr="00D7421F">
          <w:rPr>
            <w:rFonts w:cs="Arial"/>
          </w:rPr>
          <w:t>Register Products Details</w:t>
        </w:r>
        <w:r w:rsidR="007F2E26" w:rsidRPr="00FD6C24">
          <w:rPr>
            <w:rStyle w:val="Hyperlink"/>
            <w:noProof/>
          </w:rPr>
          <w:t>)</w:t>
        </w:r>
        <w:r w:rsidR="007F2E26">
          <w:rPr>
            <w:noProof/>
            <w:webHidden/>
          </w:rPr>
          <w:tab/>
        </w:r>
        <w:r w:rsidR="007F2E26">
          <w:rPr>
            <w:noProof/>
            <w:webHidden/>
          </w:rPr>
          <w:fldChar w:fldCharType="begin"/>
        </w:r>
        <w:r w:rsidR="007F2E26">
          <w:rPr>
            <w:noProof/>
            <w:webHidden/>
          </w:rPr>
          <w:instrText xml:space="preserve"> PAGEREF _Toc221528084 \h </w:instrText>
        </w:r>
        <w:r w:rsidR="007F2E26">
          <w:rPr>
            <w:noProof/>
            <w:webHidden/>
          </w:rPr>
        </w:r>
        <w:r w:rsidR="007F2E26">
          <w:rPr>
            <w:noProof/>
            <w:webHidden/>
          </w:rPr>
          <w:fldChar w:fldCharType="separate"/>
        </w:r>
        <w:r w:rsidR="007F2E26">
          <w:rPr>
            <w:noProof/>
            <w:webHidden/>
          </w:rPr>
          <w:t>3</w:t>
        </w:r>
        <w:r w:rsidR="007F2E26">
          <w:rPr>
            <w:noProof/>
            <w:webHidden/>
          </w:rPr>
          <w:fldChar w:fldCharType="end"/>
        </w:r>
      </w:hyperlink>
    </w:p>
    <w:p w14:paraId="1668F883" w14:textId="77777777" w:rsidR="007F2E26" w:rsidRDefault="00660D3F" w:rsidP="007F2E26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5" w:history="1">
        <w:r w:rsidR="007F2E2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7F2E26" w:rsidRPr="00FD6C24">
          <w:rPr>
            <w:rStyle w:val="Hyperlink"/>
            <w:noProof/>
          </w:rPr>
          <w:t>Feature Process Flow / Use Case Model</w:t>
        </w:r>
        <w:r w:rsidR="007F2E26">
          <w:rPr>
            <w:noProof/>
            <w:webHidden/>
          </w:rPr>
          <w:tab/>
        </w:r>
        <w:r w:rsidR="007F2E26">
          <w:rPr>
            <w:noProof/>
            <w:webHidden/>
          </w:rPr>
          <w:fldChar w:fldCharType="begin"/>
        </w:r>
        <w:r w:rsidR="007F2E26">
          <w:rPr>
            <w:noProof/>
            <w:webHidden/>
          </w:rPr>
          <w:instrText xml:space="preserve"> PAGEREF _Toc221528085 \h </w:instrText>
        </w:r>
        <w:r w:rsidR="007F2E26">
          <w:rPr>
            <w:noProof/>
            <w:webHidden/>
          </w:rPr>
        </w:r>
        <w:r w:rsidR="007F2E26">
          <w:rPr>
            <w:noProof/>
            <w:webHidden/>
          </w:rPr>
          <w:fldChar w:fldCharType="separate"/>
        </w:r>
        <w:r w:rsidR="007F2E26">
          <w:rPr>
            <w:noProof/>
            <w:webHidden/>
          </w:rPr>
          <w:t>3</w:t>
        </w:r>
        <w:r w:rsidR="007F2E26">
          <w:rPr>
            <w:noProof/>
            <w:webHidden/>
          </w:rPr>
          <w:fldChar w:fldCharType="end"/>
        </w:r>
      </w:hyperlink>
    </w:p>
    <w:p w14:paraId="541274DB" w14:textId="77777777" w:rsidR="007F2E26" w:rsidRDefault="00660D3F" w:rsidP="007F2E26">
      <w:pPr>
        <w:pStyle w:val="TOC2"/>
        <w:tabs>
          <w:tab w:val="left" w:pos="720"/>
          <w:tab w:val="right" w:leader="dot" w:pos="9440"/>
        </w:tabs>
        <w:rPr>
          <w:noProof/>
        </w:rPr>
      </w:pPr>
      <w:hyperlink w:anchor="_Toc221528086" w:history="1">
        <w:r w:rsidR="007F2E2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7F2E26" w:rsidRPr="00FD6C24">
          <w:rPr>
            <w:rStyle w:val="Hyperlink"/>
            <w:noProof/>
          </w:rPr>
          <w:t>Use Case(s)</w:t>
        </w:r>
        <w:r w:rsidR="007F2E26">
          <w:rPr>
            <w:noProof/>
            <w:webHidden/>
          </w:rPr>
          <w:tab/>
        </w:r>
        <w:r w:rsidR="007F2E26">
          <w:rPr>
            <w:noProof/>
            <w:webHidden/>
          </w:rPr>
          <w:fldChar w:fldCharType="begin"/>
        </w:r>
        <w:r w:rsidR="007F2E26">
          <w:rPr>
            <w:noProof/>
            <w:webHidden/>
          </w:rPr>
          <w:instrText xml:space="preserve"> PAGEREF _Toc221528086 \h </w:instrText>
        </w:r>
        <w:r w:rsidR="007F2E26">
          <w:rPr>
            <w:noProof/>
            <w:webHidden/>
          </w:rPr>
        </w:r>
        <w:r w:rsidR="007F2E26">
          <w:rPr>
            <w:noProof/>
            <w:webHidden/>
          </w:rPr>
          <w:fldChar w:fldCharType="separate"/>
        </w:r>
        <w:r w:rsidR="007F2E26">
          <w:rPr>
            <w:noProof/>
            <w:webHidden/>
          </w:rPr>
          <w:t>3</w:t>
        </w:r>
        <w:r w:rsidR="007F2E26">
          <w:rPr>
            <w:noProof/>
            <w:webHidden/>
          </w:rPr>
          <w:fldChar w:fldCharType="end"/>
        </w:r>
      </w:hyperlink>
    </w:p>
    <w:p w14:paraId="6319E965" w14:textId="77777777" w:rsidR="007F2E26" w:rsidRDefault="007F2E26" w:rsidP="007F2E26">
      <w:r>
        <w:t xml:space="preserve"> </w:t>
      </w:r>
    </w:p>
    <w:p w14:paraId="741BC0D9" w14:textId="77777777" w:rsidR="007F2E26" w:rsidRPr="007F2E26" w:rsidRDefault="007F2E26" w:rsidP="007F2E26"/>
    <w:p w14:paraId="67C23A05" w14:textId="77777777" w:rsidR="00083ABE" w:rsidRPr="00A63A5E" w:rsidRDefault="0013598B" w:rsidP="00722A41">
      <w:pPr>
        <w:rPr>
          <w:rFonts w:cs="Arial"/>
        </w:rPr>
      </w:pPr>
      <w:r w:rsidRPr="0001280E">
        <w:fldChar w:fldCharType="end"/>
      </w:r>
      <w:r w:rsidR="0036089E">
        <w:br w:type="page"/>
      </w:r>
      <w:r w:rsidR="00083ABE" w:rsidRPr="00A63A5E">
        <w:rPr>
          <w:rFonts w:cs="Arial"/>
        </w:rPr>
        <w:lastRenderedPageBreak/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591"/>
        <w:gridCol w:w="6956"/>
      </w:tblGrid>
      <w:tr w:rsidR="00A6280F" w14:paraId="2EF99ECE" w14:textId="77777777" w:rsidTr="00C11844">
        <w:trPr>
          <w:tblHeader/>
        </w:trPr>
        <w:tc>
          <w:tcPr>
            <w:tcW w:w="1353" w:type="dxa"/>
            <w:shd w:val="pct20" w:color="auto" w:fill="auto"/>
          </w:tcPr>
          <w:p w14:paraId="2138AEF4" w14:textId="77777777" w:rsidR="00A6280F" w:rsidRDefault="00306F22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591" w:type="dxa"/>
            <w:shd w:val="pct20" w:color="auto" w:fill="auto"/>
          </w:tcPr>
          <w:p w14:paraId="169C9804" w14:textId="77777777"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6956" w:type="dxa"/>
            <w:shd w:val="pct20" w:color="auto" w:fill="auto"/>
          </w:tcPr>
          <w:p w14:paraId="10808EF9" w14:textId="77777777"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6280F" w14:paraId="3340D2CF" w14:textId="77777777" w:rsidTr="00C11844">
        <w:tc>
          <w:tcPr>
            <w:tcW w:w="1353" w:type="dxa"/>
          </w:tcPr>
          <w:p w14:paraId="394E0F17" w14:textId="77777777" w:rsidR="00A6280F" w:rsidRDefault="00C11844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591" w:type="dxa"/>
          </w:tcPr>
          <w:p w14:paraId="02A5BF6C" w14:textId="77777777" w:rsidR="00A6280F" w:rsidRDefault="00C11844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Aug. 12, 2014</w:t>
            </w:r>
          </w:p>
        </w:tc>
        <w:tc>
          <w:tcPr>
            <w:tcW w:w="6956" w:type="dxa"/>
          </w:tcPr>
          <w:p w14:paraId="2BAD5273" w14:textId="77777777" w:rsidR="00A6280F" w:rsidRDefault="00C11844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Initial Description</w:t>
            </w:r>
          </w:p>
        </w:tc>
      </w:tr>
      <w:tr w:rsidR="00A6280F" w14:paraId="2C17C2D8" w14:textId="77777777" w:rsidTr="00C11844">
        <w:tc>
          <w:tcPr>
            <w:tcW w:w="1353" w:type="dxa"/>
          </w:tcPr>
          <w:p w14:paraId="58E40F30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591" w:type="dxa"/>
          </w:tcPr>
          <w:p w14:paraId="402782EC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6956" w:type="dxa"/>
          </w:tcPr>
          <w:p w14:paraId="46D67372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14:paraId="043196C2" w14:textId="77777777" w:rsidTr="00C11844">
        <w:tc>
          <w:tcPr>
            <w:tcW w:w="1353" w:type="dxa"/>
          </w:tcPr>
          <w:p w14:paraId="269A978F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591" w:type="dxa"/>
          </w:tcPr>
          <w:p w14:paraId="13B5208B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6956" w:type="dxa"/>
          </w:tcPr>
          <w:p w14:paraId="26AE34F0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14:paraId="634DE948" w14:textId="77777777" w:rsidTr="00C11844">
        <w:tc>
          <w:tcPr>
            <w:tcW w:w="1353" w:type="dxa"/>
          </w:tcPr>
          <w:p w14:paraId="7D715376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591" w:type="dxa"/>
          </w:tcPr>
          <w:p w14:paraId="7F9BBE8A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6956" w:type="dxa"/>
          </w:tcPr>
          <w:p w14:paraId="14E9AAE6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14:paraId="26E6F9C8" w14:textId="77777777" w:rsidTr="00C11844">
        <w:tc>
          <w:tcPr>
            <w:tcW w:w="1353" w:type="dxa"/>
          </w:tcPr>
          <w:p w14:paraId="3EFB640B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591" w:type="dxa"/>
          </w:tcPr>
          <w:p w14:paraId="4D39E19F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6956" w:type="dxa"/>
          </w:tcPr>
          <w:p w14:paraId="4091729E" w14:textId="77777777" w:rsidR="00A6280F" w:rsidRDefault="00A6280F" w:rsidP="00A63A5E">
            <w:pPr>
              <w:jc w:val="both"/>
              <w:rPr>
                <w:rFonts w:cs="Arial"/>
              </w:rPr>
            </w:pPr>
          </w:p>
        </w:tc>
      </w:tr>
      <w:tr w:rsidR="00A6280F" w14:paraId="3FAEB490" w14:textId="77777777" w:rsidTr="00C11844">
        <w:tc>
          <w:tcPr>
            <w:tcW w:w="1353" w:type="dxa"/>
          </w:tcPr>
          <w:p w14:paraId="06093418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591" w:type="dxa"/>
          </w:tcPr>
          <w:p w14:paraId="2A20264E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6956" w:type="dxa"/>
          </w:tcPr>
          <w:p w14:paraId="2E6A50E9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14:paraId="5B6748BD" w14:textId="77777777" w:rsidTr="00C11844">
        <w:tc>
          <w:tcPr>
            <w:tcW w:w="1353" w:type="dxa"/>
          </w:tcPr>
          <w:p w14:paraId="2C51E1D0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591" w:type="dxa"/>
          </w:tcPr>
          <w:p w14:paraId="5C50B8CF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6956" w:type="dxa"/>
          </w:tcPr>
          <w:p w14:paraId="1FCECBA5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14:paraId="245E65A9" w14:textId="77777777" w:rsidR="00984378" w:rsidRPr="004A7EEA" w:rsidRDefault="00984378" w:rsidP="004A7EEA"/>
    <w:p w14:paraId="546EC68E" w14:textId="77777777" w:rsidR="00984378" w:rsidRPr="004D0443" w:rsidRDefault="00984378" w:rsidP="00F8254A">
      <w:pPr>
        <w:pStyle w:val="Heading1"/>
        <w:numPr>
          <w:ilvl w:val="0"/>
          <w:numId w:val="0"/>
        </w:numPr>
        <w:rPr>
          <w:rFonts w:ascii="Trebuchet MS" w:hAnsi="Trebuchet MS"/>
          <w:color w:val="C0C0C0"/>
          <w:sz w:val="20"/>
          <w:szCs w:val="20"/>
        </w:rPr>
      </w:pPr>
      <w:r>
        <w:br w:type="page"/>
      </w:r>
      <w:bookmarkStart w:id="0" w:name="_Toc221528079"/>
      <w:r w:rsidRPr="00032406">
        <w:lastRenderedPageBreak/>
        <w:t>Approvals</w:t>
      </w:r>
      <w:bookmarkEnd w:id="0"/>
    </w:p>
    <w:p w14:paraId="38C41E56" w14:textId="77777777" w:rsidR="00984378" w:rsidRPr="00032406" w:rsidRDefault="00984378" w:rsidP="00984378">
      <w:pPr>
        <w:rPr>
          <w:rFonts w:ascii="Trebuchet MS" w:hAnsi="Trebuchet MS"/>
          <w:sz w:val="36"/>
          <w:szCs w:val="36"/>
        </w:rPr>
      </w:pPr>
    </w:p>
    <w:p w14:paraId="56CCA088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We h</w:t>
      </w:r>
      <w:r w:rsidRPr="00BB08ED">
        <w:rPr>
          <w:rFonts w:cs="Arial"/>
          <w:szCs w:val="20"/>
        </w:rPr>
        <w:t xml:space="preserve">ave carefully assessed the </w:t>
      </w:r>
      <w:r w:rsidR="00193E23">
        <w:rPr>
          <w:rFonts w:cs="Arial"/>
          <w:szCs w:val="20"/>
        </w:rPr>
        <w:t>Use Cases</w:t>
      </w:r>
      <w:r>
        <w:rPr>
          <w:rFonts w:cs="Arial"/>
          <w:szCs w:val="20"/>
        </w:rPr>
        <w:t xml:space="preserve"> </w:t>
      </w:r>
      <w:r w:rsidRPr="00BB08ED">
        <w:rPr>
          <w:rFonts w:cs="Arial"/>
          <w:szCs w:val="20"/>
        </w:rPr>
        <w:t>for</w:t>
      </w:r>
      <w:r>
        <w:rPr>
          <w:rFonts w:cs="Arial"/>
          <w:szCs w:val="20"/>
        </w:rPr>
        <w:t xml:space="preserve"> this </w:t>
      </w:r>
      <w:r w:rsidRPr="00BB08ED">
        <w:rPr>
          <w:rFonts w:cs="Arial"/>
          <w:szCs w:val="20"/>
          <w:u w:val="single"/>
        </w:rPr>
        <w:t>project.</w:t>
      </w:r>
      <w:r w:rsidRPr="00BB08ED">
        <w:rPr>
          <w:rFonts w:cs="Arial"/>
          <w:szCs w:val="20"/>
        </w:rPr>
        <w:t xml:space="preserve">  This document has been completed in accordance with the requirements of the System Development Methodology.</w:t>
      </w:r>
    </w:p>
    <w:p w14:paraId="033772B4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14:paraId="01380915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MANAGEMENT CERTIFICATION - Please check the appropriate statement.</w:t>
      </w:r>
    </w:p>
    <w:p w14:paraId="5DC12C1E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14:paraId="56C6624B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______ the document is accepted. </w:t>
      </w:r>
    </w:p>
    <w:p w14:paraId="13B5B775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14:paraId="3D4BBFAC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accepted pending the changes noted.</w:t>
      </w:r>
    </w:p>
    <w:p w14:paraId="1E04FDDB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14:paraId="408B8244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not accepted.</w:t>
      </w:r>
    </w:p>
    <w:p w14:paraId="43113E06" w14:textId="77777777" w:rsidR="00984378" w:rsidRPr="00BB08ED" w:rsidRDefault="00984378" w:rsidP="00984378">
      <w:pPr>
        <w:pBdr>
          <w:bottom w:val="single" w:sz="12" w:space="1" w:color="auto"/>
        </w:pBdr>
        <w:tabs>
          <w:tab w:val="left" w:pos="2490"/>
        </w:tabs>
        <w:rPr>
          <w:rFonts w:cs="Arial"/>
          <w:szCs w:val="20"/>
        </w:rPr>
      </w:pPr>
    </w:p>
    <w:p w14:paraId="0785456C" w14:textId="77777777" w:rsidR="00984378" w:rsidRPr="00BB08ED" w:rsidRDefault="00984378" w:rsidP="00984378">
      <w:pPr>
        <w:rPr>
          <w:rFonts w:cs="Arial"/>
          <w:szCs w:val="20"/>
        </w:rPr>
      </w:pPr>
    </w:p>
    <w:p w14:paraId="1EC50086" w14:textId="77777777" w:rsidR="00193E23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 w14:paraId="06B1E8AE" w14:textId="77777777"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(*=Requi</w:t>
      </w:r>
      <w:r>
        <w:rPr>
          <w:rFonts w:cs="Arial"/>
          <w:szCs w:val="20"/>
        </w:rPr>
        <w:t>r</w:t>
      </w:r>
      <w:r w:rsidRPr="00BB08ED">
        <w:rPr>
          <w:rFonts w:cs="Arial"/>
          <w:szCs w:val="20"/>
        </w:rPr>
        <w:t>ed</w:t>
      </w:r>
      <w:r w:rsidR="00193E23">
        <w:rPr>
          <w:rFonts w:cs="Arial"/>
          <w:szCs w:val="20"/>
        </w:rPr>
        <w:t xml:space="preserve">  **= Submit for Review Approval Not Required</w:t>
      </w:r>
      <w:r w:rsidRPr="00BB08ED">
        <w:rPr>
          <w:rFonts w:cs="Arial"/>
          <w:szCs w:val="20"/>
        </w:rPr>
        <w:t>)</w:t>
      </w:r>
    </w:p>
    <w:p w14:paraId="72380013" w14:textId="77777777"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</w:p>
    <w:p w14:paraId="6967C0D3" w14:textId="77777777"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14:paraId="4C5D5C75" w14:textId="033B8C74" w:rsidR="00984378" w:rsidRPr="00BB08ED" w:rsidRDefault="00660D3F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Jennifer Jade Saret</w:t>
      </w:r>
      <w:r w:rsidR="00FB3CF6">
        <w:rPr>
          <w:rFonts w:cs="Arial"/>
          <w:szCs w:val="20"/>
        </w:rPr>
        <w:tab/>
      </w:r>
      <w:r>
        <w:rPr>
          <w:rFonts w:cs="Arial"/>
          <w:szCs w:val="20"/>
        </w:rPr>
        <w:t>October 15, 2014</w:t>
      </w:r>
      <w:bookmarkStart w:id="1" w:name="_GoBack"/>
      <w:bookmarkEnd w:id="1"/>
    </w:p>
    <w:p w14:paraId="34B0CD5F" w14:textId="77777777"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</w:p>
    <w:p w14:paraId="7DC37952" w14:textId="77777777"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14:paraId="4F122763" w14:textId="77777777" w:rsidR="007E7FAB" w:rsidRPr="00BB08ED" w:rsidRDefault="007E7FAB" w:rsidP="007E7FAB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Project Sponsor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14:paraId="067DF0B0" w14:textId="77777777" w:rsidR="007E7FAB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14:paraId="28873CBF" w14:textId="77777777" w:rsidR="007E7FAB" w:rsidRPr="00BB08ED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14:paraId="673236B0" w14:textId="77777777"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Quality Assurance </w:t>
      </w:r>
      <w:r>
        <w:rPr>
          <w:rFonts w:cs="Arial"/>
          <w:szCs w:val="20"/>
        </w:rPr>
        <w:t>Manager</w:t>
      </w:r>
      <w:r w:rsidR="00193E23">
        <w:rPr>
          <w:rFonts w:cs="Arial"/>
          <w:szCs w:val="20"/>
        </w:rPr>
        <w:t xml:space="preserve"> / Team Lead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14:paraId="0C68ECD6" w14:textId="77777777"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14:paraId="30527AA0" w14:textId="77777777"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14:paraId="67371E65" w14:textId="77777777" w:rsidR="00984378" w:rsidRDefault="00984378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Business Analyst Manager</w:t>
      </w:r>
      <w:r w:rsidR="00314D94">
        <w:rPr>
          <w:rFonts w:cs="Arial"/>
          <w:szCs w:val="20"/>
        </w:rPr>
        <w:t xml:space="preserve"> / Team Lead*</w:t>
      </w:r>
      <w:r>
        <w:rPr>
          <w:rFonts w:cs="Arial"/>
          <w:szCs w:val="20"/>
        </w:rPr>
        <w:tab/>
        <w:t>DATE</w:t>
      </w:r>
    </w:p>
    <w:p w14:paraId="4895F377" w14:textId="77777777" w:rsidR="00984378" w:rsidRDefault="00984378" w:rsidP="00FB3CF6">
      <w:pPr>
        <w:tabs>
          <w:tab w:val="left" w:pos="6480"/>
        </w:tabs>
        <w:rPr>
          <w:rFonts w:cs="Arial"/>
          <w:szCs w:val="20"/>
        </w:rPr>
      </w:pPr>
    </w:p>
    <w:p w14:paraId="3BA9EFDA" w14:textId="77777777"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14:paraId="01634CF3" w14:textId="77777777" w:rsidR="00984378" w:rsidRPr="0010541A" w:rsidRDefault="00FB3CF6" w:rsidP="00FB3CF6">
      <w:pPr>
        <w:tabs>
          <w:tab w:val="left" w:pos="6480"/>
        </w:tabs>
      </w:pPr>
      <w:r>
        <w:rPr>
          <w:rFonts w:cs="Arial"/>
          <w:szCs w:val="20"/>
        </w:rPr>
        <w:t>Project Manager</w:t>
      </w:r>
      <w:r>
        <w:rPr>
          <w:rFonts w:cs="Arial"/>
          <w:szCs w:val="20"/>
        </w:rPr>
        <w:tab/>
      </w:r>
      <w:r w:rsidR="00984378">
        <w:rPr>
          <w:rFonts w:cs="Arial"/>
          <w:szCs w:val="20"/>
        </w:rPr>
        <w:t>DATE</w:t>
      </w:r>
    </w:p>
    <w:p w14:paraId="598BB615" w14:textId="77777777" w:rsidR="002103D8" w:rsidRDefault="00984378" w:rsidP="002103D8">
      <w:pPr>
        <w:pStyle w:val="Heading1"/>
        <w:numPr>
          <w:ilvl w:val="0"/>
          <w:numId w:val="0"/>
        </w:numPr>
      </w:pPr>
      <w:r>
        <w:br w:type="page"/>
      </w:r>
      <w:bookmarkStart w:id="2" w:name="_Toc221528080"/>
      <w:r w:rsidR="002103D8">
        <w:lastRenderedPageBreak/>
        <w:t>Use Case List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F305F6" w:rsidRPr="00BF3061" w14:paraId="470FAC74" w14:textId="77777777" w:rsidTr="00BF3061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5FD5191F" w14:textId="77777777" w:rsidR="00F305F6" w:rsidRPr="00BF3061" w:rsidRDefault="00BF3061" w:rsidP="00BF3061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D31A93C" w14:textId="77777777"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53616A6" w14:textId="77777777"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F305F6" w14:paraId="7C5D4A57" w14:textId="77777777" w:rsidTr="00BF3061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14:paraId="3F57C94A" w14:textId="77777777" w:rsidR="00F305F6" w:rsidRDefault="00D52A34" w:rsidP="00A42154">
            <w:r>
              <w:t>UC-MS-001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14:paraId="25D1EBFC" w14:textId="77777777" w:rsidR="00F305F6" w:rsidRDefault="009B719E" w:rsidP="00A42154">
            <w:r>
              <w:t>User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14:paraId="0156DCB2" w14:textId="77777777" w:rsidR="00F305F6" w:rsidRDefault="009B719E" w:rsidP="00A42154">
            <w:r>
              <w:t>Inventory Viewing</w:t>
            </w:r>
          </w:p>
        </w:tc>
      </w:tr>
      <w:tr w:rsidR="00F305F6" w14:paraId="5FE97665" w14:textId="77777777" w:rsidTr="00BF3061">
        <w:trPr>
          <w:trHeight w:val="289"/>
        </w:trPr>
        <w:tc>
          <w:tcPr>
            <w:tcW w:w="1458" w:type="dxa"/>
          </w:tcPr>
          <w:p w14:paraId="21F9D5DB" w14:textId="77777777" w:rsidR="00F305F6" w:rsidRDefault="00A23C2F" w:rsidP="00A42154">
            <w:r>
              <w:t>UC-MS-002</w:t>
            </w:r>
          </w:p>
        </w:tc>
        <w:tc>
          <w:tcPr>
            <w:tcW w:w="1980" w:type="dxa"/>
          </w:tcPr>
          <w:p w14:paraId="088E074E" w14:textId="77777777" w:rsidR="00F305F6" w:rsidRDefault="00A23C2F" w:rsidP="00A42154">
            <w:r>
              <w:t>User</w:t>
            </w:r>
          </w:p>
        </w:tc>
        <w:tc>
          <w:tcPr>
            <w:tcW w:w="6300" w:type="dxa"/>
          </w:tcPr>
          <w:p w14:paraId="4BBAFF85" w14:textId="77777777" w:rsidR="00F305F6" w:rsidRDefault="00A23C2F" w:rsidP="00A42154">
            <w:r>
              <w:t>Inventory Report</w:t>
            </w:r>
          </w:p>
        </w:tc>
      </w:tr>
      <w:tr w:rsidR="00F305F6" w14:paraId="734013B3" w14:textId="77777777" w:rsidTr="00BF3061">
        <w:trPr>
          <w:trHeight w:val="289"/>
        </w:trPr>
        <w:tc>
          <w:tcPr>
            <w:tcW w:w="1458" w:type="dxa"/>
          </w:tcPr>
          <w:p w14:paraId="1A6FDBCF" w14:textId="77777777" w:rsidR="00F305F6" w:rsidRDefault="001A3C6B" w:rsidP="00A42154">
            <w:r>
              <w:t>UC-MS-003</w:t>
            </w:r>
          </w:p>
        </w:tc>
        <w:tc>
          <w:tcPr>
            <w:tcW w:w="1980" w:type="dxa"/>
          </w:tcPr>
          <w:p w14:paraId="505042E1" w14:textId="77777777" w:rsidR="00F305F6" w:rsidRDefault="001A3C6B" w:rsidP="00A42154">
            <w:r>
              <w:t>User</w:t>
            </w:r>
          </w:p>
        </w:tc>
        <w:tc>
          <w:tcPr>
            <w:tcW w:w="6300" w:type="dxa"/>
          </w:tcPr>
          <w:p w14:paraId="322291CC" w14:textId="77777777" w:rsidR="00F305F6" w:rsidRDefault="001A3C6B" w:rsidP="00A42154">
            <w:r>
              <w:t>Adding Purchasing Records</w:t>
            </w:r>
          </w:p>
        </w:tc>
      </w:tr>
      <w:tr w:rsidR="00D26801" w14:paraId="119A6E21" w14:textId="77777777" w:rsidTr="00BF3061">
        <w:trPr>
          <w:trHeight w:val="289"/>
        </w:trPr>
        <w:tc>
          <w:tcPr>
            <w:tcW w:w="1458" w:type="dxa"/>
          </w:tcPr>
          <w:p w14:paraId="7C40BD00" w14:textId="77777777" w:rsidR="00D26801" w:rsidRDefault="007F2E26" w:rsidP="00A42154">
            <w:r>
              <w:t>UC-M</w:t>
            </w:r>
            <w:r w:rsidR="00D26801">
              <w:t>S-004</w:t>
            </w:r>
          </w:p>
        </w:tc>
        <w:tc>
          <w:tcPr>
            <w:tcW w:w="1980" w:type="dxa"/>
          </w:tcPr>
          <w:p w14:paraId="5A9F9652" w14:textId="77777777" w:rsidR="00D26801" w:rsidRDefault="00D26801" w:rsidP="00A42154">
            <w:r>
              <w:t>User</w:t>
            </w:r>
          </w:p>
        </w:tc>
        <w:tc>
          <w:tcPr>
            <w:tcW w:w="6300" w:type="dxa"/>
          </w:tcPr>
          <w:p w14:paraId="3756A23A" w14:textId="77777777" w:rsidR="00D26801" w:rsidRDefault="005904C1" w:rsidP="00A42154">
            <w:r>
              <w:t>Viewing Purchasing Rec</w:t>
            </w:r>
            <w:r w:rsidR="00D26801">
              <w:t>o</w:t>
            </w:r>
            <w:r>
              <w:t>r</w:t>
            </w:r>
            <w:r w:rsidR="00D26801">
              <w:t>ds</w:t>
            </w:r>
          </w:p>
        </w:tc>
      </w:tr>
      <w:tr w:rsidR="00E846B9" w14:paraId="36E1EA62" w14:textId="77777777" w:rsidTr="00E846B9">
        <w:trPr>
          <w:trHeight w:val="72"/>
        </w:trPr>
        <w:tc>
          <w:tcPr>
            <w:tcW w:w="1458" w:type="dxa"/>
          </w:tcPr>
          <w:p w14:paraId="6C7FA068" w14:textId="77777777" w:rsidR="00E846B9" w:rsidRDefault="007F2E26" w:rsidP="00A42154">
            <w:r>
              <w:t>UC-M</w:t>
            </w:r>
            <w:r w:rsidR="00E846B9">
              <w:t>S-005</w:t>
            </w:r>
          </w:p>
        </w:tc>
        <w:tc>
          <w:tcPr>
            <w:tcW w:w="1980" w:type="dxa"/>
          </w:tcPr>
          <w:p w14:paraId="7739AD5D" w14:textId="77777777" w:rsidR="00E846B9" w:rsidRDefault="00E846B9" w:rsidP="00A42154">
            <w:r>
              <w:t>User</w:t>
            </w:r>
          </w:p>
        </w:tc>
        <w:tc>
          <w:tcPr>
            <w:tcW w:w="6300" w:type="dxa"/>
          </w:tcPr>
          <w:p w14:paraId="7ABCC517" w14:textId="77777777" w:rsidR="00E846B9" w:rsidRDefault="00E846B9" w:rsidP="00A42154">
            <w:r w:rsidRPr="00D7421F">
              <w:rPr>
                <w:rFonts w:cs="Arial"/>
              </w:rPr>
              <w:t>Register Products Details</w:t>
            </w:r>
          </w:p>
        </w:tc>
      </w:tr>
    </w:tbl>
    <w:p w14:paraId="4EA44A97" w14:textId="77777777" w:rsidR="0084200E" w:rsidRDefault="0084200E" w:rsidP="0084200E">
      <w:pPr>
        <w:ind w:left="360"/>
        <w:rPr>
          <w:rStyle w:val="Emphasis"/>
          <w:i w:val="0"/>
        </w:rPr>
      </w:pPr>
      <w:bookmarkStart w:id="3" w:name="_Toc221528081"/>
    </w:p>
    <w:p w14:paraId="5DF64090" w14:textId="77777777" w:rsidR="0084200E" w:rsidRPr="0084200E" w:rsidRDefault="00670215" w:rsidP="0084200E">
      <w:pPr>
        <w:ind w:left="360"/>
        <w:rPr>
          <w:rStyle w:val="Emphasis"/>
          <w:i w:val="0"/>
        </w:rPr>
      </w:pPr>
      <w:r w:rsidRPr="0084200E">
        <w:rPr>
          <w:rStyle w:val="Emphasis"/>
          <w:i w:val="0"/>
        </w:rPr>
        <w:t>Feature Name (</w:t>
      </w:r>
      <w:r w:rsidR="00A23C2F" w:rsidRPr="0084200E">
        <w:rPr>
          <w:rStyle w:val="Emphasis"/>
          <w:i w:val="0"/>
        </w:rPr>
        <w:t>Inventory Viewing</w:t>
      </w:r>
      <w:r w:rsidRPr="0084200E">
        <w:rPr>
          <w:rStyle w:val="Emphasis"/>
          <w:i w:val="0"/>
        </w:rPr>
        <w:t>)</w:t>
      </w:r>
      <w:bookmarkStart w:id="4" w:name="_Toc221528082"/>
      <w:bookmarkEnd w:id="3"/>
    </w:p>
    <w:p w14:paraId="364B94E8" w14:textId="77777777" w:rsidR="0084200E" w:rsidRPr="0084200E" w:rsidRDefault="00C86C3C" w:rsidP="0084200E">
      <w:pPr>
        <w:ind w:left="360"/>
        <w:rPr>
          <w:rStyle w:val="Emphasis"/>
          <w:i w:val="0"/>
        </w:rPr>
      </w:pPr>
      <w:r w:rsidRPr="0084200E">
        <w:rPr>
          <w:rStyle w:val="Emphasis"/>
          <w:i w:val="0"/>
        </w:rPr>
        <w:t>Feature Process Flow / Use Case Model</w:t>
      </w:r>
      <w:bookmarkStart w:id="5" w:name="_Toc221528083"/>
      <w:bookmarkEnd w:id="4"/>
    </w:p>
    <w:p w14:paraId="4FD963AA" w14:textId="0C9C47D3" w:rsidR="00C86C3C" w:rsidRDefault="00C86C3C" w:rsidP="0084200E">
      <w:pPr>
        <w:ind w:left="360"/>
        <w:rPr>
          <w:rStyle w:val="Emphasis"/>
          <w:i w:val="0"/>
        </w:rPr>
      </w:pPr>
      <w:r w:rsidRPr="0084200E">
        <w:rPr>
          <w:rStyle w:val="Emphasis"/>
          <w:i w:val="0"/>
        </w:rPr>
        <w:t>Use Case(s)</w:t>
      </w:r>
      <w:bookmarkEnd w:id="5"/>
    </w:p>
    <w:p w14:paraId="627C1E53" w14:textId="77777777" w:rsidR="0084200E" w:rsidRPr="0084200E" w:rsidRDefault="0084200E" w:rsidP="0084200E">
      <w:pPr>
        <w:ind w:left="360"/>
        <w:rPr>
          <w:rStyle w:val="Emphasis"/>
          <w:i w:val="0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A6D89" w:rsidRPr="00670215" w14:paraId="7364CE22" w14:textId="77777777" w:rsidTr="006870E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1D15995" w14:textId="77777777"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7668764" w14:textId="77777777" w:rsidR="003A6D89" w:rsidRPr="00C86C3C" w:rsidRDefault="009B719E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UC-MS-001</w:t>
            </w:r>
          </w:p>
        </w:tc>
      </w:tr>
      <w:tr w:rsidR="003A6D89" w:rsidRPr="00670215" w14:paraId="3BC8A603" w14:textId="77777777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44E123" w14:textId="77777777"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67E0668" w14:textId="77777777" w:rsidR="003A6D89" w:rsidRPr="00C86C3C" w:rsidRDefault="009B719E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Inventory Viewing</w:t>
            </w:r>
          </w:p>
        </w:tc>
      </w:tr>
      <w:tr w:rsidR="00C86C3C" w:rsidRPr="00670215" w14:paraId="37A5EABA" w14:textId="77777777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B959FF4" w14:textId="77777777"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6260578" w14:textId="77777777" w:rsidR="003A6D89" w:rsidRPr="00670215" w:rsidRDefault="00E1011F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Peter Parungao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BAC9E6B" w14:textId="77777777" w:rsidR="003A6D89" w:rsidRPr="00C86C3C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462FD5" w14:textId="77777777"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C86C3C" w:rsidRPr="00670215" w14:paraId="1F375143" w14:textId="77777777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32AAE38" w14:textId="77777777"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6A9394" w14:textId="77777777"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EAC6AB5" w14:textId="77777777" w:rsidR="003A6D89" w:rsidRPr="00C86C3C" w:rsidRDefault="00C86C3C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="003A6D89"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78688B5" w14:textId="77777777"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3A6D89" w:rsidRPr="00670215" w14:paraId="77CC975D" w14:textId="77777777" w:rsidTr="00BF306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28353216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1BCF390E" w14:textId="77777777" w:rsidR="003A6D89" w:rsidRPr="00670215" w:rsidRDefault="009B719E" w:rsidP="00A21FF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</w:t>
            </w:r>
          </w:p>
        </w:tc>
      </w:tr>
      <w:tr w:rsidR="003A6D89" w:rsidRPr="00670215" w14:paraId="3BD64E5D" w14:textId="77777777" w:rsidTr="00C86C3C">
        <w:tc>
          <w:tcPr>
            <w:tcW w:w="2628" w:type="dxa"/>
            <w:gridSpan w:val="2"/>
          </w:tcPr>
          <w:p w14:paraId="7ED7BD59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3587F532" w14:textId="77777777" w:rsidR="003A6D89" w:rsidRPr="00670215" w:rsidRDefault="009B719E" w:rsidP="009B719E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will have the ability to view details of specific Inventory</w:t>
            </w:r>
          </w:p>
        </w:tc>
      </w:tr>
      <w:tr w:rsidR="003A6D89" w:rsidRPr="00670215" w14:paraId="0A6443D5" w14:textId="77777777" w:rsidTr="00C86C3C">
        <w:tc>
          <w:tcPr>
            <w:tcW w:w="2628" w:type="dxa"/>
            <w:gridSpan w:val="2"/>
          </w:tcPr>
          <w:p w14:paraId="27891F67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52866F2F" w14:textId="77777777" w:rsidR="003A6D89" w:rsidRPr="00670215" w:rsidRDefault="009B719E" w:rsidP="000B04F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is required to check the status of a product</w:t>
            </w:r>
          </w:p>
        </w:tc>
      </w:tr>
      <w:tr w:rsidR="003A6D89" w:rsidRPr="00670215" w14:paraId="6ECADE68" w14:textId="77777777" w:rsidTr="000B04F7">
        <w:trPr>
          <w:trHeight w:val="813"/>
        </w:trPr>
        <w:tc>
          <w:tcPr>
            <w:tcW w:w="2628" w:type="dxa"/>
            <w:gridSpan w:val="2"/>
          </w:tcPr>
          <w:p w14:paraId="438AE91E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31DFA37" w14:textId="77777777" w:rsidR="009B719E" w:rsidRDefault="009B719E" w:rsidP="009B719E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Product must be in ownership of the company</w:t>
            </w:r>
          </w:p>
          <w:p w14:paraId="7014F368" w14:textId="77777777" w:rsidR="00A23C2F" w:rsidRPr="009B719E" w:rsidRDefault="00A23C2F" w:rsidP="009B719E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Product Code or Product Name for input is correct</w:t>
            </w:r>
            <w:r w:rsidR="00E846B9">
              <w:rPr>
                <w:rFonts w:cs="Arial"/>
                <w:color w:val="A6A6A6"/>
              </w:rPr>
              <w:t>.</w:t>
            </w:r>
          </w:p>
        </w:tc>
      </w:tr>
      <w:tr w:rsidR="003A6D89" w:rsidRPr="00670215" w14:paraId="7726FA5A" w14:textId="77777777" w:rsidTr="00C86C3C">
        <w:tc>
          <w:tcPr>
            <w:tcW w:w="2628" w:type="dxa"/>
            <w:gridSpan w:val="2"/>
          </w:tcPr>
          <w:p w14:paraId="77C31EE9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1385B67A" w14:textId="77777777" w:rsidR="00024188" w:rsidRDefault="009B719E" w:rsidP="009B719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is able to view the details of the Inventory</w:t>
            </w:r>
          </w:p>
          <w:p w14:paraId="0BB6141B" w14:textId="77777777" w:rsidR="009B719E" w:rsidRDefault="009B719E" w:rsidP="009B719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is notified if the product is not available in the system</w:t>
            </w:r>
          </w:p>
          <w:p w14:paraId="632E029C" w14:textId="77777777" w:rsidR="009B719E" w:rsidRPr="00670215" w:rsidRDefault="009B719E" w:rsidP="009B719E">
            <w:pPr>
              <w:rPr>
                <w:rFonts w:cs="Arial"/>
                <w:color w:val="A6A6A6"/>
                <w:szCs w:val="20"/>
              </w:rPr>
            </w:pPr>
          </w:p>
        </w:tc>
      </w:tr>
      <w:tr w:rsidR="003A6D89" w:rsidRPr="00670215" w14:paraId="40DD5927" w14:textId="77777777" w:rsidTr="00C86C3C">
        <w:tc>
          <w:tcPr>
            <w:tcW w:w="2628" w:type="dxa"/>
            <w:gridSpan w:val="2"/>
          </w:tcPr>
          <w:p w14:paraId="2D5F4D2D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3C208234" w14:textId="77777777" w:rsidR="006D467B" w:rsidRDefault="009B719E" w:rsidP="009B719E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provides product ID</w:t>
            </w:r>
            <w:r w:rsidR="00A23C2F">
              <w:rPr>
                <w:rFonts w:cs="Arial"/>
                <w:color w:val="A6A6A6"/>
                <w:szCs w:val="20"/>
              </w:rPr>
              <w:t xml:space="preserve"> or Product Name</w:t>
            </w:r>
          </w:p>
          <w:p w14:paraId="462FC9F9" w14:textId="77777777" w:rsidR="00A23C2F" w:rsidRDefault="009B719E" w:rsidP="00A23C2F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checks if the product exists</w:t>
            </w:r>
          </w:p>
          <w:p w14:paraId="3264416E" w14:textId="77777777" w:rsidR="00A23C2F" w:rsidRPr="00A23C2F" w:rsidRDefault="00A23C2F" w:rsidP="00A23C2F">
            <w:pPr>
              <w:numPr>
                <w:ilvl w:val="1"/>
                <w:numId w:val="14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If product does not exist, display a Notification.</w:t>
            </w:r>
          </w:p>
          <w:p w14:paraId="4B2EE8FC" w14:textId="77777777" w:rsidR="00A23C2F" w:rsidRDefault="00A23C2F" w:rsidP="00A23C2F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retrieves product details and display in an UI if the product exists</w:t>
            </w:r>
          </w:p>
          <w:p w14:paraId="61ACE516" w14:textId="77777777" w:rsidR="005904C1" w:rsidRPr="00A23C2F" w:rsidRDefault="005904C1" w:rsidP="005904C1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3A6D89" w:rsidRPr="00670215" w14:paraId="7A230C0B" w14:textId="77777777" w:rsidTr="00C86C3C">
        <w:tc>
          <w:tcPr>
            <w:tcW w:w="2628" w:type="dxa"/>
            <w:gridSpan w:val="2"/>
          </w:tcPr>
          <w:p w14:paraId="06B2170C" w14:textId="77777777" w:rsidR="005D7E8E" w:rsidRPr="009B719E" w:rsidRDefault="003A6D89" w:rsidP="009B719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792ACDB8" w14:textId="77777777" w:rsidR="005D7E8E" w:rsidRPr="006D467B" w:rsidRDefault="005D7E8E" w:rsidP="006D467B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3A6D89" w:rsidRPr="00670215" w14:paraId="05EB046C" w14:textId="77777777" w:rsidTr="00C86C3C">
        <w:tc>
          <w:tcPr>
            <w:tcW w:w="2628" w:type="dxa"/>
            <w:gridSpan w:val="2"/>
          </w:tcPr>
          <w:p w14:paraId="2D91FA1C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5434BE3E" w14:textId="77777777" w:rsidR="00A21FFC" w:rsidRDefault="00A23C2F" w:rsidP="00A63A5E">
            <w:pPr>
              <w:numPr>
                <w:ilvl w:val="0"/>
                <w:numId w:val="23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When System Connection issue, the User is notified that the connection is unavailable.</w:t>
            </w:r>
          </w:p>
          <w:p w14:paraId="0673219A" w14:textId="77777777" w:rsidR="00E846B9" w:rsidRDefault="00E846B9" w:rsidP="00A63A5E">
            <w:pPr>
              <w:numPr>
                <w:ilvl w:val="0"/>
                <w:numId w:val="23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Notification for errors if the user inputs a code outside the following rules:</w:t>
            </w:r>
          </w:p>
          <w:p w14:paraId="09DCB297" w14:textId="77777777" w:rsidR="00E846B9" w:rsidRPr="00E846B9" w:rsidRDefault="00E846B9" w:rsidP="00E846B9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Product Code</w:t>
            </w:r>
          </w:p>
          <w:p w14:paraId="72BC13AF" w14:textId="77777777" w:rsidR="00E846B9" w:rsidRPr="00E846B9" w:rsidRDefault="00E846B9" w:rsidP="00E846B9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1. Must have at least 5 Alphanumeric keys</w:t>
            </w:r>
          </w:p>
          <w:p w14:paraId="344C0FB2" w14:textId="77777777" w:rsidR="00E846B9" w:rsidRPr="00E846B9" w:rsidRDefault="00E846B9" w:rsidP="00E846B9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2. Must follow product category for the naming of product code.</w:t>
            </w:r>
          </w:p>
          <w:p w14:paraId="6502E186" w14:textId="77777777" w:rsidR="00E846B9" w:rsidRPr="00E846B9" w:rsidRDefault="00E846B9" w:rsidP="00E846B9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3. Must not be null.</w:t>
            </w:r>
          </w:p>
          <w:p w14:paraId="3A92C4EC" w14:textId="77777777" w:rsidR="00E846B9" w:rsidRPr="00E846B9" w:rsidRDefault="00E846B9" w:rsidP="00E846B9">
            <w:pPr>
              <w:pStyle w:val="Hints"/>
              <w:ind w:left="360"/>
              <w:rPr>
                <w:rFonts w:cs="Arial"/>
                <w:color w:val="A6A6A6"/>
              </w:rPr>
            </w:pPr>
          </w:p>
          <w:p w14:paraId="2B995326" w14:textId="77777777" w:rsidR="00E846B9" w:rsidRPr="00E846B9" w:rsidRDefault="00E846B9" w:rsidP="00E846B9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Product Name:</w:t>
            </w:r>
          </w:p>
          <w:p w14:paraId="3417A23C" w14:textId="77777777" w:rsidR="00E846B9" w:rsidRPr="00E846B9" w:rsidRDefault="00E846B9" w:rsidP="00E846B9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1. Must not contain numbers.</w:t>
            </w:r>
          </w:p>
          <w:p w14:paraId="09B7B1F0" w14:textId="77777777" w:rsidR="00E846B9" w:rsidRPr="00E846B9" w:rsidRDefault="00E846B9" w:rsidP="00E846B9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2. Must not be null.</w:t>
            </w:r>
          </w:p>
          <w:p w14:paraId="67320B5E" w14:textId="77777777" w:rsidR="00E846B9" w:rsidRPr="00670215" w:rsidRDefault="00E846B9" w:rsidP="007F2E26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3A6D89" w:rsidRPr="00670215" w14:paraId="04422889" w14:textId="77777777" w:rsidTr="00C86C3C">
        <w:tc>
          <w:tcPr>
            <w:tcW w:w="2628" w:type="dxa"/>
            <w:gridSpan w:val="2"/>
          </w:tcPr>
          <w:p w14:paraId="24154C99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6028473F" w14:textId="77777777" w:rsidR="003A6D89" w:rsidRPr="00670215" w:rsidRDefault="003A6D89" w:rsidP="0016386E">
            <w:pPr>
              <w:rPr>
                <w:rFonts w:cs="Arial"/>
                <w:color w:val="A6A6A6"/>
                <w:szCs w:val="20"/>
              </w:rPr>
            </w:pPr>
          </w:p>
        </w:tc>
      </w:tr>
      <w:tr w:rsidR="003A6D89" w:rsidRPr="00670215" w14:paraId="68919B20" w14:textId="77777777" w:rsidTr="00C86C3C">
        <w:tc>
          <w:tcPr>
            <w:tcW w:w="2628" w:type="dxa"/>
            <w:gridSpan w:val="2"/>
          </w:tcPr>
          <w:p w14:paraId="7919D1C7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6E91C078" w14:textId="77777777" w:rsidR="003A6D89" w:rsidRPr="00670215" w:rsidRDefault="00A23C2F" w:rsidP="00E06FA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100 per day</w:t>
            </w:r>
          </w:p>
        </w:tc>
      </w:tr>
      <w:tr w:rsidR="003A6D89" w:rsidRPr="00670215" w14:paraId="652F1811" w14:textId="77777777" w:rsidTr="00C86C3C">
        <w:tc>
          <w:tcPr>
            <w:tcW w:w="2628" w:type="dxa"/>
            <w:gridSpan w:val="2"/>
          </w:tcPr>
          <w:p w14:paraId="34F90B3E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51312396" w14:textId="77777777" w:rsidR="003A6D89" w:rsidRPr="00670215" w:rsidRDefault="00A23C2F" w:rsidP="0016386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Product Code must follow the agreed product coding standards set by the Client</w:t>
            </w:r>
          </w:p>
        </w:tc>
      </w:tr>
      <w:tr w:rsidR="003A6D89" w:rsidRPr="00670215" w14:paraId="72EA4CCA" w14:textId="77777777" w:rsidTr="00C86C3C">
        <w:tc>
          <w:tcPr>
            <w:tcW w:w="2628" w:type="dxa"/>
            <w:gridSpan w:val="2"/>
          </w:tcPr>
          <w:p w14:paraId="5ABB3790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B4F8506" w14:textId="77777777" w:rsidR="003A6D89" w:rsidRDefault="00A23C2F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Client/User understands English/Tagalog</w:t>
            </w:r>
          </w:p>
          <w:p w14:paraId="14AF1EBC" w14:textId="77777777" w:rsidR="00A23C2F" w:rsidRDefault="00A23C2F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Client/User has basic Understanding of User Interfaces.</w:t>
            </w:r>
          </w:p>
          <w:p w14:paraId="1D3AC6D3" w14:textId="77777777" w:rsidR="00A23C2F" w:rsidRPr="00670215" w:rsidRDefault="00A23C2F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lastRenderedPageBreak/>
              <w:t>The Client/User has basic computer literacy</w:t>
            </w:r>
          </w:p>
        </w:tc>
      </w:tr>
      <w:tr w:rsidR="003A6D89" w:rsidRPr="00670215" w14:paraId="2B711662" w14:textId="77777777" w:rsidTr="00C86C3C">
        <w:tc>
          <w:tcPr>
            <w:tcW w:w="2628" w:type="dxa"/>
            <w:gridSpan w:val="2"/>
          </w:tcPr>
          <w:p w14:paraId="2190CDCE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Notes and Issues:</w:t>
            </w:r>
          </w:p>
        </w:tc>
        <w:tc>
          <w:tcPr>
            <w:tcW w:w="7110" w:type="dxa"/>
            <w:gridSpan w:val="3"/>
          </w:tcPr>
          <w:p w14:paraId="4B342B61" w14:textId="77777777" w:rsidR="003A6D89" w:rsidRPr="00670215" w:rsidRDefault="003A6D89" w:rsidP="00A23C2F">
            <w:pPr>
              <w:pStyle w:val="Hints"/>
              <w:rPr>
                <w:rFonts w:cs="Arial"/>
                <w:color w:val="A6A6A6"/>
              </w:rPr>
            </w:pPr>
          </w:p>
        </w:tc>
      </w:tr>
    </w:tbl>
    <w:p w14:paraId="411092CF" w14:textId="77777777" w:rsidR="000D6378" w:rsidRDefault="000D6378" w:rsidP="00665E94">
      <w:pPr>
        <w:ind w:left="360"/>
      </w:pPr>
      <w:bookmarkStart w:id="6" w:name="_Toc221528084"/>
    </w:p>
    <w:p w14:paraId="2C7487E4" w14:textId="77777777" w:rsidR="00665E94" w:rsidRDefault="00665E94" w:rsidP="00665E94">
      <w:pPr>
        <w:ind w:left="360"/>
      </w:pPr>
      <w:r>
        <w:t xml:space="preserve">Feature Name: </w:t>
      </w:r>
      <w:r w:rsidR="001A3C6B">
        <w:t>Sales Report</w:t>
      </w:r>
      <w:bookmarkStart w:id="7" w:name="_Toc221528085"/>
      <w:bookmarkEnd w:id="6"/>
    </w:p>
    <w:p w14:paraId="0D8E0AF3" w14:textId="77777777" w:rsidR="00665E94" w:rsidRDefault="00E1011F" w:rsidP="00665E94">
      <w:pPr>
        <w:ind w:left="360"/>
      </w:pPr>
      <w:r>
        <w:t>Feature Process Flow / Use Case Model</w:t>
      </w:r>
      <w:bookmarkStart w:id="8" w:name="_Toc221528086"/>
      <w:bookmarkEnd w:id="7"/>
    </w:p>
    <w:p w14:paraId="1D46CCF1" w14:textId="77777777" w:rsidR="00E1011F" w:rsidRPr="00665E94" w:rsidRDefault="00E1011F" w:rsidP="00665E94">
      <w:pPr>
        <w:ind w:left="360"/>
      </w:pPr>
      <w:r>
        <w:t>Use Case(s)</w:t>
      </w:r>
      <w:bookmarkEnd w:id="8"/>
    </w:p>
    <w:p w14:paraId="40310A06" w14:textId="77777777" w:rsidR="003416E1" w:rsidRDefault="003416E1" w:rsidP="00083ABE">
      <w:pPr>
        <w:rPr>
          <w:rFonts w:ascii="Trebuchet MS" w:hAnsi="Trebuchet MS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B04F7" w:rsidRPr="00670215" w14:paraId="7D719334" w14:textId="77777777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45A652B" w14:textId="77777777"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AE7E60F" w14:textId="77777777" w:rsidR="000B04F7" w:rsidRPr="00C86C3C" w:rsidRDefault="00E1011F" w:rsidP="00E1011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UC-MS-002</w:t>
            </w:r>
          </w:p>
        </w:tc>
      </w:tr>
      <w:tr w:rsidR="000B04F7" w:rsidRPr="00670215" w14:paraId="7A371971" w14:textId="77777777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293638" w14:textId="77777777"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D11AD6E" w14:textId="77777777" w:rsidR="000B04F7" w:rsidRPr="00C86C3C" w:rsidRDefault="007F2E26" w:rsidP="00A4215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Sales Report</w:t>
            </w:r>
          </w:p>
        </w:tc>
      </w:tr>
      <w:tr w:rsidR="000B04F7" w:rsidRPr="00670215" w14:paraId="4E9AA8A8" w14:textId="77777777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D80501" w14:textId="77777777"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044C211" w14:textId="77777777" w:rsidR="000B04F7" w:rsidRPr="00670215" w:rsidRDefault="00E1011F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Peter Parungao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8D5E3AF" w14:textId="77777777"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8CA4CA" w14:textId="77777777"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14:paraId="279CE2F8" w14:textId="77777777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E45159E" w14:textId="77777777"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5B070B" w14:textId="77777777"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2A171F" w14:textId="77777777"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FC5F034" w14:textId="77777777"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14:paraId="2F3401C8" w14:textId="77777777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48BC0309" w14:textId="77777777"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6FCD39EC" w14:textId="77777777" w:rsidR="000B04F7" w:rsidRPr="00670215" w:rsidRDefault="00E1011F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</w:t>
            </w:r>
          </w:p>
        </w:tc>
      </w:tr>
      <w:tr w:rsidR="000B04F7" w:rsidRPr="00670215" w14:paraId="36162FC9" w14:textId="77777777" w:rsidTr="00A42154">
        <w:tc>
          <w:tcPr>
            <w:tcW w:w="2628" w:type="dxa"/>
            <w:gridSpan w:val="2"/>
          </w:tcPr>
          <w:p w14:paraId="7935109F" w14:textId="77777777"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03CBA218" w14:textId="77777777" w:rsidR="000B04F7" w:rsidRPr="00670215" w:rsidRDefault="00E1011F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Inventory Report</w:t>
            </w:r>
          </w:p>
        </w:tc>
      </w:tr>
      <w:tr w:rsidR="000B04F7" w:rsidRPr="00670215" w14:paraId="2BD12488" w14:textId="77777777" w:rsidTr="00A42154">
        <w:tc>
          <w:tcPr>
            <w:tcW w:w="2628" w:type="dxa"/>
            <w:gridSpan w:val="2"/>
          </w:tcPr>
          <w:p w14:paraId="0C340D49" w14:textId="77777777"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43EE6623" w14:textId="77777777" w:rsidR="000B04F7" w:rsidRPr="00670215" w:rsidRDefault="00E1011F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is in need to view the status of all products in the Inventory </w:t>
            </w:r>
          </w:p>
        </w:tc>
      </w:tr>
      <w:tr w:rsidR="000B04F7" w:rsidRPr="00670215" w14:paraId="426133AA" w14:textId="77777777" w:rsidTr="00A42154">
        <w:trPr>
          <w:trHeight w:val="255"/>
        </w:trPr>
        <w:tc>
          <w:tcPr>
            <w:tcW w:w="2628" w:type="dxa"/>
            <w:gridSpan w:val="2"/>
          </w:tcPr>
          <w:p w14:paraId="11734AC1" w14:textId="77777777"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0F077D52" w14:textId="77777777" w:rsidR="000B04F7" w:rsidRPr="00E1011F" w:rsidRDefault="00E1011F" w:rsidP="00A42154">
            <w:pPr>
              <w:rPr>
                <w:rFonts w:cs="Arial"/>
                <w:color w:val="A6A6A6"/>
                <w:szCs w:val="20"/>
              </w:rPr>
            </w:pPr>
            <w:r w:rsidRPr="00E1011F">
              <w:rPr>
                <w:rFonts w:cs="Arial"/>
                <w:color w:val="A6A6A6"/>
                <w:szCs w:val="20"/>
              </w:rPr>
              <w:t>Products exists in the Inventory</w:t>
            </w:r>
          </w:p>
          <w:p w14:paraId="2D5F76E6" w14:textId="77777777" w:rsidR="00E1011F" w:rsidRPr="00670215" w:rsidRDefault="00E1011F" w:rsidP="00A42154">
            <w:pPr>
              <w:rPr>
                <w:rFonts w:cs="Arial"/>
                <w:b/>
                <w:color w:val="A6A6A6"/>
                <w:szCs w:val="20"/>
              </w:rPr>
            </w:pPr>
            <w:r w:rsidRPr="00E1011F">
              <w:rPr>
                <w:rFonts w:cs="Arial"/>
                <w:color w:val="A6A6A6"/>
                <w:szCs w:val="20"/>
              </w:rPr>
              <w:t>User has an application that can open CSV files</w:t>
            </w:r>
          </w:p>
        </w:tc>
      </w:tr>
      <w:tr w:rsidR="000B04F7" w:rsidRPr="00670215" w14:paraId="1756EC22" w14:textId="77777777" w:rsidTr="00A42154">
        <w:tc>
          <w:tcPr>
            <w:tcW w:w="2628" w:type="dxa"/>
            <w:gridSpan w:val="2"/>
          </w:tcPr>
          <w:p w14:paraId="2607DFFE" w14:textId="77777777"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1728E7F2" w14:textId="77777777" w:rsidR="000B04F7" w:rsidRPr="00670215" w:rsidRDefault="00E1011F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will receive a CSV generated file containing the Report</w:t>
            </w:r>
          </w:p>
        </w:tc>
      </w:tr>
      <w:tr w:rsidR="000B04F7" w:rsidRPr="00670215" w14:paraId="3D395F50" w14:textId="77777777" w:rsidTr="00A42154">
        <w:tc>
          <w:tcPr>
            <w:tcW w:w="2628" w:type="dxa"/>
            <w:gridSpan w:val="2"/>
          </w:tcPr>
          <w:p w14:paraId="7CAD972F" w14:textId="77777777"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2A8DE72D" w14:textId="77777777" w:rsidR="000B04F7" w:rsidRDefault="00E1011F" w:rsidP="00E1011F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will activate the Report Button Function on the UI</w:t>
            </w:r>
          </w:p>
          <w:p w14:paraId="20EA81FD" w14:textId="77777777" w:rsidR="00E1011F" w:rsidRDefault="00E1011F" w:rsidP="00E1011F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will then select the destination of the file</w:t>
            </w:r>
          </w:p>
          <w:p w14:paraId="5F899C2D" w14:textId="77777777" w:rsidR="00E1011F" w:rsidRPr="00E1011F" w:rsidRDefault="00E1011F" w:rsidP="00E1011F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will receive the CSV Generated File</w:t>
            </w:r>
          </w:p>
        </w:tc>
      </w:tr>
      <w:tr w:rsidR="000B04F7" w:rsidRPr="00670215" w14:paraId="630A79F0" w14:textId="77777777" w:rsidTr="00A42154">
        <w:tc>
          <w:tcPr>
            <w:tcW w:w="2628" w:type="dxa"/>
            <w:gridSpan w:val="2"/>
          </w:tcPr>
          <w:p w14:paraId="5D0A484B" w14:textId="77777777"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6E8442FB" w14:textId="77777777"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14:paraId="1EAF4279" w14:textId="77777777" w:rsidTr="00A42154">
        <w:tc>
          <w:tcPr>
            <w:tcW w:w="2628" w:type="dxa"/>
            <w:gridSpan w:val="2"/>
          </w:tcPr>
          <w:p w14:paraId="23F4D59D" w14:textId="77777777"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02B3B152" w14:textId="77777777" w:rsidR="000B04F7" w:rsidRDefault="00E1011F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 connection on the database</w:t>
            </w:r>
          </w:p>
          <w:p w14:paraId="42A63CA1" w14:textId="77777777" w:rsidR="00E1011F" w:rsidRDefault="00E1011F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Sufficient disk space on the computer being used.</w:t>
            </w:r>
          </w:p>
          <w:p w14:paraId="7E70BBE9" w14:textId="77777777" w:rsidR="007F2E26" w:rsidRDefault="007F2E26" w:rsidP="00A42154">
            <w:pPr>
              <w:rPr>
                <w:rFonts w:cs="Arial"/>
                <w:color w:val="A6A6A6"/>
                <w:szCs w:val="20"/>
              </w:rPr>
            </w:pPr>
          </w:p>
          <w:p w14:paraId="45E5DF2B" w14:textId="77777777" w:rsidR="007F2E26" w:rsidRPr="00670215" w:rsidRDefault="007F2E26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Notification if the directory location is unavailable.</w:t>
            </w:r>
          </w:p>
        </w:tc>
      </w:tr>
      <w:tr w:rsidR="000B04F7" w:rsidRPr="00670215" w14:paraId="0875D377" w14:textId="77777777" w:rsidTr="00A42154">
        <w:tc>
          <w:tcPr>
            <w:tcW w:w="2628" w:type="dxa"/>
            <w:gridSpan w:val="2"/>
          </w:tcPr>
          <w:p w14:paraId="4495EB3B" w14:textId="77777777"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66E1704" w14:textId="77777777"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14:paraId="7907790D" w14:textId="77777777" w:rsidTr="00A42154">
        <w:tc>
          <w:tcPr>
            <w:tcW w:w="2628" w:type="dxa"/>
            <w:gridSpan w:val="2"/>
          </w:tcPr>
          <w:p w14:paraId="2B3E3BFF" w14:textId="77777777"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0D906F38" w14:textId="77777777" w:rsidR="000B04F7" w:rsidRPr="00670215" w:rsidRDefault="00E1011F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On demand</w:t>
            </w:r>
          </w:p>
        </w:tc>
      </w:tr>
      <w:tr w:rsidR="000B04F7" w:rsidRPr="00670215" w14:paraId="547FE83A" w14:textId="77777777" w:rsidTr="00A42154">
        <w:tc>
          <w:tcPr>
            <w:tcW w:w="2628" w:type="dxa"/>
            <w:gridSpan w:val="2"/>
          </w:tcPr>
          <w:p w14:paraId="2EBBF364" w14:textId="77777777"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7B750CFB" w14:textId="77777777" w:rsidR="00E1011F" w:rsidRPr="00670215" w:rsidRDefault="00E1011F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E1011F" w:rsidRPr="00670215" w14:paraId="58BDB66D" w14:textId="77777777" w:rsidTr="00A42154">
        <w:tc>
          <w:tcPr>
            <w:tcW w:w="2628" w:type="dxa"/>
            <w:gridSpan w:val="2"/>
          </w:tcPr>
          <w:p w14:paraId="49FCDA67" w14:textId="77777777" w:rsidR="00E1011F" w:rsidRPr="00670215" w:rsidRDefault="00E1011F" w:rsidP="00E1011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04537963" w14:textId="77777777" w:rsidR="00E1011F" w:rsidRDefault="00E1011F" w:rsidP="00E1011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Database is set up</w:t>
            </w:r>
          </w:p>
          <w:p w14:paraId="116487E2" w14:textId="77777777" w:rsidR="00E1011F" w:rsidRPr="00670215" w:rsidRDefault="00E1011F" w:rsidP="00E1011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has basic Computer Literacy on using CSV files</w:t>
            </w:r>
          </w:p>
        </w:tc>
      </w:tr>
      <w:tr w:rsidR="00E1011F" w:rsidRPr="00670215" w14:paraId="24090073" w14:textId="77777777" w:rsidTr="00A42154">
        <w:tc>
          <w:tcPr>
            <w:tcW w:w="2628" w:type="dxa"/>
            <w:gridSpan w:val="2"/>
          </w:tcPr>
          <w:p w14:paraId="010C5ED3" w14:textId="77777777" w:rsidR="00E1011F" w:rsidRPr="00670215" w:rsidRDefault="00E1011F" w:rsidP="00E1011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529E755B" w14:textId="77777777" w:rsidR="00E1011F" w:rsidRPr="00670215" w:rsidRDefault="00E1011F" w:rsidP="00E1011F">
            <w:pPr>
              <w:rPr>
                <w:rFonts w:cs="Arial"/>
                <w:color w:val="A6A6A6"/>
                <w:szCs w:val="20"/>
              </w:rPr>
            </w:pPr>
          </w:p>
        </w:tc>
      </w:tr>
    </w:tbl>
    <w:p w14:paraId="30A1CFE4" w14:textId="77777777" w:rsidR="00175BA6" w:rsidRDefault="00175BA6" w:rsidP="000D6378">
      <w:pPr>
        <w:ind w:left="360"/>
      </w:pPr>
    </w:p>
    <w:p w14:paraId="3AF58AA9" w14:textId="50B9280C" w:rsidR="000D6378" w:rsidRDefault="000D6378" w:rsidP="000D6378">
      <w:pPr>
        <w:ind w:left="360"/>
      </w:pPr>
      <w:r>
        <w:t xml:space="preserve">Feature Name: </w:t>
      </w:r>
      <w:r w:rsidR="001478A7">
        <w:t>Adding Purchasing Records</w:t>
      </w:r>
    </w:p>
    <w:p w14:paraId="08DC3470" w14:textId="77777777" w:rsidR="000D6378" w:rsidRDefault="00E1011F" w:rsidP="000D6378">
      <w:pPr>
        <w:ind w:left="360"/>
      </w:pPr>
      <w:r>
        <w:t>Feature Process Flow / Use Case Model</w:t>
      </w:r>
    </w:p>
    <w:p w14:paraId="438BAB0A" w14:textId="02D4712D" w:rsidR="001A3C6B" w:rsidRDefault="001A3C6B" w:rsidP="000D6378">
      <w:pPr>
        <w:ind w:left="360"/>
      </w:pPr>
      <w:r>
        <w:t>Use Case</w:t>
      </w:r>
    </w:p>
    <w:p w14:paraId="4AB128C2" w14:textId="77777777" w:rsidR="00175BA6" w:rsidRDefault="00175BA6" w:rsidP="000D6378">
      <w:pPr>
        <w:ind w:left="360"/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1A3C6B" w:rsidRPr="00670215" w14:paraId="420F9E12" w14:textId="77777777" w:rsidTr="007F2E2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02D855C" w14:textId="77777777" w:rsidR="001A3C6B" w:rsidRPr="00C86C3C" w:rsidRDefault="001A3C6B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D61F562" w14:textId="77777777" w:rsidR="001A3C6B" w:rsidRPr="00C86C3C" w:rsidRDefault="001A3C6B" w:rsidP="007F2E2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UC-MS-003</w:t>
            </w:r>
          </w:p>
        </w:tc>
      </w:tr>
      <w:tr w:rsidR="001A3C6B" w:rsidRPr="00670215" w14:paraId="0BE04D03" w14:textId="77777777" w:rsidTr="007F2E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C3000D6" w14:textId="77777777" w:rsidR="001A3C6B" w:rsidRPr="00C86C3C" w:rsidRDefault="001A3C6B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89D0BF4" w14:textId="77777777" w:rsidR="001A3C6B" w:rsidRPr="00C86C3C" w:rsidRDefault="00FA4EBC" w:rsidP="007F2E2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Adding Purchasing Records</w:t>
            </w:r>
          </w:p>
        </w:tc>
      </w:tr>
      <w:tr w:rsidR="001A3C6B" w:rsidRPr="00670215" w14:paraId="1E629F6E" w14:textId="77777777" w:rsidTr="007F2E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6F71680" w14:textId="77777777" w:rsidR="001A3C6B" w:rsidRPr="00C86C3C" w:rsidRDefault="001A3C6B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026FEFF" w14:textId="77777777" w:rsidR="001A3C6B" w:rsidRPr="00670215" w:rsidRDefault="007F2E26" w:rsidP="007F2E2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Mary Rivero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31155F4" w14:textId="77777777" w:rsidR="001A3C6B" w:rsidRPr="00C86C3C" w:rsidRDefault="001A3C6B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B1B38E6" w14:textId="77777777" w:rsidR="001A3C6B" w:rsidRPr="00670215" w:rsidRDefault="001A3C6B" w:rsidP="007F2E26">
            <w:pPr>
              <w:rPr>
                <w:rFonts w:cs="Arial"/>
                <w:szCs w:val="20"/>
              </w:rPr>
            </w:pPr>
          </w:p>
        </w:tc>
      </w:tr>
      <w:tr w:rsidR="001A3C6B" w:rsidRPr="00670215" w14:paraId="1D9E30F4" w14:textId="77777777" w:rsidTr="007F2E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88B0A90" w14:textId="77777777" w:rsidR="001A3C6B" w:rsidRPr="00C86C3C" w:rsidRDefault="001A3C6B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9211AB8" w14:textId="77777777" w:rsidR="001A3C6B" w:rsidRPr="00670215" w:rsidRDefault="001A3C6B" w:rsidP="007F2E2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60AC79B" w14:textId="77777777" w:rsidR="001A3C6B" w:rsidRPr="00C86C3C" w:rsidRDefault="001A3C6B" w:rsidP="007F2E26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6985915" w14:textId="77777777" w:rsidR="001A3C6B" w:rsidRPr="00670215" w:rsidRDefault="001A3C6B" w:rsidP="007F2E26">
            <w:pPr>
              <w:rPr>
                <w:rFonts w:cs="Arial"/>
                <w:szCs w:val="20"/>
              </w:rPr>
            </w:pPr>
          </w:p>
        </w:tc>
      </w:tr>
      <w:tr w:rsidR="001A3C6B" w:rsidRPr="00670215" w14:paraId="3FDE21D5" w14:textId="77777777" w:rsidTr="007F2E26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8C8CE91" w14:textId="77777777" w:rsidR="001A3C6B" w:rsidRPr="00670215" w:rsidRDefault="001A3C6B" w:rsidP="001A3C6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2AA966EB" w14:textId="77777777" w:rsidR="001A3C6B" w:rsidRPr="00670215" w:rsidRDefault="001A3C6B" w:rsidP="007F2E2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</w:t>
            </w:r>
          </w:p>
        </w:tc>
      </w:tr>
      <w:tr w:rsidR="001A3C6B" w:rsidRPr="00670215" w14:paraId="52D6FEC0" w14:textId="77777777" w:rsidTr="007F2E26">
        <w:tc>
          <w:tcPr>
            <w:tcW w:w="2628" w:type="dxa"/>
            <w:gridSpan w:val="2"/>
          </w:tcPr>
          <w:p w14:paraId="47C4C7C3" w14:textId="77777777" w:rsidR="001A3C6B" w:rsidRPr="00670215" w:rsidRDefault="001A3C6B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63306672" w14:textId="77777777" w:rsidR="001A3C6B" w:rsidRPr="00670215" w:rsidRDefault="001A3C6B" w:rsidP="007F2E2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Adding Purchasing Records</w:t>
            </w:r>
          </w:p>
        </w:tc>
      </w:tr>
      <w:tr w:rsidR="001A3C6B" w:rsidRPr="00670215" w14:paraId="74C439EC" w14:textId="77777777" w:rsidTr="007F2E26">
        <w:tc>
          <w:tcPr>
            <w:tcW w:w="2628" w:type="dxa"/>
            <w:gridSpan w:val="2"/>
          </w:tcPr>
          <w:p w14:paraId="1CF7F5B3" w14:textId="77777777" w:rsidR="001A3C6B" w:rsidRPr="00670215" w:rsidRDefault="001A3C6B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6F99A7B8" w14:textId="77777777" w:rsidR="007F2E26" w:rsidRPr="00670215" w:rsidRDefault="001A3C6B" w:rsidP="007F2E2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Purchase Order has been received</w:t>
            </w:r>
          </w:p>
        </w:tc>
      </w:tr>
      <w:tr w:rsidR="001A3C6B" w:rsidRPr="00670215" w14:paraId="52B9EF17" w14:textId="77777777" w:rsidTr="007F2E26">
        <w:trPr>
          <w:trHeight w:val="255"/>
        </w:trPr>
        <w:tc>
          <w:tcPr>
            <w:tcW w:w="2628" w:type="dxa"/>
            <w:gridSpan w:val="2"/>
          </w:tcPr>
          <w:p w14:paraId="26EF0B25" w14:textId="77777777" w:rsidR="001A3C6B" w:rsidRPr="00670215" w:rsidRDefault="001A3C6B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3B8B6062" w14:textId="77777777" w:rsidR="001A3C6B" w:rsidRDefault="001A3C6B" w:rsidP="007F2E2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Product ID is valid in the System</w:t>
            </w:r>
          </w:p>
          <w:p w14:paraId="6CFD768D" w14:textId="77777777" w:rsidR="007F2E26" w:rsidRPr="00670215" w:rsidRDefault="007F2E26" w:rsidP="007F2E26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Inventory is Low</w:t>
            </w:r>
          </w:p>
        </w:tc>
      </w:tr>
      <w:tr w:rsidR="001A3C6B" w:rsidRPr="00670215" w14:paraId="33C356AE" w14:textId="77777777" w:rsidTr="007F2E26">
        <w:tc>
          <w:tcPr>
            <w:tcW w:w="2628" w:type="dxa"/>
            <w:gridSpan w:val="2"/>
          </w:tcPr>
          <w:p w14:paraId="4216268A" w14:textId="77777777" w:rsidR="001A3C6B" w:rsidRPr="00670215" w:rsidRDefault="001A3C6B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66D14629" w14:textId="77777777" w:rsidR="001A3C6B" w:rsidRDefault="001A3C6B" w:rsidP="007F2E2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will receive notification that the Purchase has been successfully added in the System</w:t>
            </w:r>
            <w:r w:rsidR="00304B5C">
              <w:rPr>
                <w:rFonts w:cs="Arial"/>
                <w:color w:val="A6A6A6"/>
                <w:szCs w:val="20"/>
              </w:rPr>
              <w:t>’</w:t>
            </w:r>
          </w:p>
          <w:p w14:paraId="057D7E6C" w14:textId="77777777" w:rsidR="00304B5C" w:rsidRDefault="00304B5C" w:rsidP="007F2E26">
            <w:pPr>
              <w:rPr>
                <w:rFonts w:cs="Arial"/>
                <w:color w:val="A6A6A6"/>
                <w:szCs w:val="20"/>
              </w:rPr>
            </w:pPr>
          </w:p>
          <w:p w14:paraId="3A679B73" w14:textId="77777777" w:rsidR="00304B5C" w:rsidRPr="00670215" w:rsidRDefault="00304B5C" w:rsidP="007F2E2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will also get a notification if the details are input incorrectly.</w:t>
            </w:r>
          </w:p>
        </w:tc>
      </w:tr>
      <w:tr w:rsidR="001A3C6B" w:rsidRPr="00670215" w14:paraId="66E6F68F" w14:textId="77777777" w:rsidTr="007F2E26">
        <w:tc>
          <w:tcPr>
            <w:tcW w:w="2628" w:type="dxa"/>
            <w:gridSpan w:val="2"/>
          </w:tcPr>
          <w:p w14:paraId="67E12B1F" w14:textId="77777777" w:rsidR="001A3C6B" w:rsidRPr="00670215" w:rsidRDefault="001A3C6B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44404344" w14:textId="77777777" w:rsidR="001A3C6B" w:rsidRDefault="001A3C6B" w:rsidP="001A3C6B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opens the form for adding purchasing order details</w:t>
            </w:r>
          </w:p>
          <w:p w14:paraId="70615CF8" w14:textId="77777777" w:rsidR="001A3C6B" w:rsidRDefault="001A3C6B" w:rsidP="001A3C6B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</w:t>
            </w:r>
            <w:r w:rsidR="00331C9C">
              <w:rPr>
                <w:rFonts w:cs="Arial"/>
                <w:color w:val="A6A6A6"/>
                <w:szCs w:val="20"/>
              </w:rPr>
              <w:t>input the necessary details for the purchasing order</w:t>
            </w:r>
          </w:p>
          <w:p w14:paraId="62388B0E" w14:textId="77777777" w:rsidR="00331C9C" w:rsidRDefault="00331C9C" w:rsidP="001A3C6B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lastRenderedPageBreak/>
              <w:t xml:space="preserve">User saves the work </w:t>
            </w:r>
          </w:p>
          <w:p w14:paraId="2E3B86C2" w14:textId="77777777" w:rsidR="00331C9C" w:rsidRDefault="00331C9C" w:rsidP="001A3C6B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will save the details to the database</w:t>
            </w:r>
          </w:p>
          <w:p w14:paraId="3CAD7ED1" w14:textId="77777777" w:rsidR="00331C9C" w:rsidRPr="001A3C6B" w:rsidRDefault="00331C9C" w:rsidP="001A3C6B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Application will notify the user of the successful transaction</w:t>
            </w:r>
          </w:p>
        </w:tc>
      </w:tr>
      <w:tr w:rsidR="001A3C6B" w:rsidRPr="00670215" w14:paraId="0D312169" w14:textId="77777777" w:rsidTr="007F2E26">
        <w:tc>
          <w:tcPr>
            <w:tcW w:w="2628" w:type="dxa"/>
            <w:gridSpan w:val="2"/>
          </w:tcPr>
          <w:p w14:paraId="458DB599" w14:textId="77777777" w:rsidR="001A3C6B" w:rsidRPr="00670215" w:rsidRDefault="001A3C6B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Alternative Flows:</w:t>
            </w:r>
          </w:p>
        </w:tc>
        <w:tc>
          <w:tcPr>
            <w:tcW w:w="7110" w:type="dxa"/>
            <w:gridSpan w:val="3"/>
          </w:tcPr>
          <w:p w14:paraId="687C8CC4" w14:textId="77777777" w:rsidR="001A3C6B" w:rsidRPr="00670215" w:rsidRDefault="001A3C6B" w:rsidP="007F2E26">
            <w:pPr>
              <w:rPr>
                <w:rFonts w:cs="Arial"/>
                <w:color w:val="A6A6A6"/>
                <w:szCs w:val="20"/>
              </w:rPr>
            </w:pPr>
          </w:p>
        </w:tc>
      </w:tr>
      <w:tr w:rsidR="001A3C6B" w:rsidRPr="00670215" w14:paraId="61A683B2" w14:textId="77777777" w:rsidTr="007F2E26">
        <w:tc>
          <w:tcPr>
            <w:tcW w:w="2628" w:type="dxa"/>
            <w:gridSpan w:val="2"/>
          </w:tcPr>
          <w:p w14:paraId="30DB6355" w14:textId="77777777" w:rsidR="001A3C6B" w:rsidRPr="00670215" w:rsidRDefault="001A3C6B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6B7E7178" w14:textId="77777777" w:rsidR="001A3C6B" w:rsidRDefault="001A3C6B" w:rsidP="00331C9C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A6A6A6"/>
                <w:szCs w:val="20"/>
              </w:rPr>
            </w:pPr>
            <w:r w:rsidRPr="00331C9C">
              <w:rPr>
                <w:rFonts w:cs="Arial"/>
                <w:color w:val="A6A6A6"/>
                <w:szCs w:val="20"/>
              </w:rPr>
              <w:t>No connection on the database</w:t>
            </w:r>
          </w:p>
          <w:p w14:paraId="6CD3EE45" w14:textId="77777777" w:rsidR="001A3C6B" w:rsidRDefault="001A3C6B" w:rsidP="007F2E26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A6A6A6"/>
                <w:szCs w:val="20"/>
              </w:rPr>
            </w:pPr>
            <w:r w:rsidRPr="00331C9C">
              <w:rPr>
                <w:rFonts w:cs="Arial"/>
                <w:color w:val="A6A6A6"/>
                <w:szCs w:val="20"/>
              </w:rPr>
              <w:t>Sufficient d</w:t>
            </w:r>
            <w:r w:rsidR="00331C9C">
              <w:rPr>
                <w:rFonts w:cs="Arial"/>
                <w:color w:val="A6A6A6"/>
                <w:szCs w:val="20"/>
              </w:rPr>
              <w:t>atabase</w:t>
            </w:r>
            <w:r w:rsidRPr="00331C9C">
              <w:rPr>
                <w:rFonts w:cs="Arial"/>
                <w:color w:val="A6A6A6"/>
                <w:szCs w:val="20"/>
              </w:rPr>
              <w:t xml:space="preserve"> space on the computer being used.</w:t>
            </w:r>
          </w:p>
          <w:p w14:paraId="1968B9A4" w14:textId="77777777" w:rsidR="00331C9C" w:rsidRPr="00331C9C" w:rsidRDefault="00331C9C" w:rsidP="007F2E26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Input details incorrect and does not con</w:t>
            </w:r>
          </w:p>
        </w:tc>
      </w:tr>
      <w:tr w:rsidR="001A3C6B" w:rsidRPr="00670215" w14:paraId="074A8C8F" w14:textId="77777777" w:rsidTr="007F2E26">
        <w:tc>
          <w:tcPr>
            <w:tcW w:w="2628" w:type="dxa"/>
            <w:gridSpan w:val="2"/>
          </w:tcPr>
          <w:p w14:paraId="4C172991" w14:textId="77777777" w:rsidR="001A3C6B" w:rsidRPr="00670215" w:rsidRDefault="001A3C6B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2FA27AB7" w14:textId="77777777" w:rsidR="001A3C6B" w:rsidRPr="00670215" w:rsidRDefault="001A3C6B" w:rsidP="007F2E26">
            <w:pPr>
              <w:rPr>
                <w:rFonts w:cs="Arial"/>
                <w:color w:val="A6A6A6"/>
                <w:szCs w:val="20"/>
              </w:rPr>
            </w:pPr>
          </w:p>
        </w:tc>
      </w:tr>
      <w:tr w:rsidR="001A3C6B" w:rsidRPr="00670215" w14:paraId="1F6B155F" w14:textId="77777777" w:rsidTr="007F2E26">
        <w:tc>
          <w:tcPr>
            <w:tcW w:w="2628" w:type="dxa"/>
            <w:gridSpan w:val="2"/>
          </w:tcPr>
          <w:p w14:paraId="51FF07C4" w14:textId="77777777" w:rsidR="001A3C6B" w:rsidRPr="00670215" w:rsidRDefault="001A3C6B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FD9BE6C" w14:textId="77777777" w:rsidR="001A3C6B" w:rsidRPr="00670215" w:rsidRDefault="001A3C6B" w:rsidP="007F2E2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On demand</w:t>
            </w:r>
          </w:p>
        </w:tc>
      </w:tr>
      <w:tr w:rsidR="001A3C6B" w:rsidRPr="00670215" w14:paraId="7CBEB000" w14:textId="77777777" w:rsidTr="007F2E26">
        <w:tc>
          <w:tcPr>
            <w:tcW w:w="2628" w:type="dxa"/>
            <w:gridSpan w:val="2"/>
          </w:tcPr>
          <w:p w14:paraId="6A1F92B5" w14:textId="77777777" w:rsidR="001A3C6B" w:rsidRPr="00670215" w:rsidRDefault="001A3C6B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584C289B" w14:textId="77777777" w:rsidR="001A3C6B" w:rsidRPr="00670215" w:rsidRDefault="001A3C6B" w:rsidP="007F2E26">
            <w:pPr>
              <w:rPr>
                <w:rFonts w:cs="Arial"/>
                <w:color w:val="A6A6A6"/>
                <w:szCs w:val="20"/>
              </w:rPr>
            </w:pPr>
          </w:p>
        </w:tc>
      </w:tr>
      <w:tr w:rsidR="001A3C6B" w:rsidRPr="00670215" w14:paraId="1B4A6E66" w14:textId="77777777" w:rsidTr="007F2E26">
        <w:tc>
          <w:tcPr>
            <w:tcW w:w="2628" w:type="dxa"/>
            <w:gridSpan w:val="2"/>
          </w:tcPr>
          <w:p w14:paraId="3A72ED35" w14:textId="77777777" w:rsidR="001A3C6B" w:rsidRPr="00670215" w:rsidRDefault="001A3C6B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6602D1CF" w14:textId="77777777" w:rsidR="001A3C6B" w:rsidRDefault="001A3C6B" w:rsidP="007F2E2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Database is set up</w:t>
            </w:r>
          </w:p>
          <w:p w14:paraId="1537DDF3" w14:textId="77777777" w:rsidR="001A3C6B" w:rsidRPr="00670215" w:rsidRDefault="001A3C6B" w:rsidP="00304B5C">
            <w:pPr>
              <w:tabs>
                <w:tab w:val="left" w:pos="5090"/>
              </w:tabs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has basic Computer Literacy on using </w:t>
            </w:r>
            <w:r w:rsidR="00304B5C">
              <w:rPr>
                <w:rFonts w:cs="Arial"/>
                <w:color w:val="A6A6A6"/>
                <w:szCs w:val="20"/>
              </w:rPr>
              <w:t>User Interfaces</w:t>
            </w:r>
          </w:p>
        </w:tc>
      </w:tr>
      <w:tr w:rsidR="001A3C6B" w:rsidRPr="00670215" w14:paraId="0C62FA0E" w14:textId="77777777" w:rsidTr="007F2E26">
        <w:tc>
          <w:tcPr>
            <w:tcW w:w="2628" w:type="dxa"/>
            <w:gridSpan w:val="2"/>
          </w:tcPr>
          <w:p w14:paraId="1179FE99" w14:textId="77777777" w:rsidR="001A3C6B" w:rsidRPr="00670215" w:rsidRDefault="001A3C6B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1028E843" w14:textId="77777777" w:rsidR="001A3C6B" w:rsidRPr="001A3C6B" w:rsidRDefault="001A3C6B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</w:tc>
      </w:tr>
    </w:tbl>
    <w:p w14:paraId="220CEFCE" w14:textId="77777777" w:rsidR="00BF1440" w:rsidRDefault="00BF1440" w:rsidP="00665E94">
      <w:pPr>
        <w:ind w:left="360"/>
      </w:pPr>
    </w:p>
    <w:p w14:paraId="4C1FA8E7" w14:textId="77777777" w:rsidR="00665E94" w:rsidRDefault="001478A7" w:rsidP="00665E94">
      <w:pPr>
        <w:ind w:left="360"/>
      </w:pPr>
      <w:r>
        <w:t>Feature Name</w:t>
      </w:r>
      <w:r w:rsidR="00665E94">
        <w:t>:</w:t>
      </w:r>
      <w:r>
        <w:t xml:space="preserve"> </w:t>
      </w:r>
      <w:r w:rsidR="00665E94">
        <w:t xml:space="preserve"> </w:t>
      </w:r>
      <w:r w:rsidR="005904C1" w:rsidRPr="00665E94">
        <w:rPr>
          <w:rFonts w:cs="Arial"/>
          <w:color w:val="A6A6A6"/>
        </w:rPr>
        <w:t>Adding Purchasing Records</w:t>
      </w:r>
    </w:p>
    <w:p w14:paraId="759F7A22" w14:textId="77777777" w:rsidR="00665E94" w:rsidRDefault="001478A7" w:rsidP="00665E94">
      <w:pPr>
        <w:ind w:left="360"/>
      </w:pPr>
      <w:r>
        <w:t>Feature Process Flow / Use Case Model</w:t>
      </w:r>
    </w:p>
    <w:p w14:paraId="021D70DA" w14:textId="77777777" w:rsidR="001478A7" w:rsidRDefault="001478A7" w:rsidP="00665E94">
      <w:pPr>
        <w:ind w:left="360"/>
      </w:pPr>
      <w:r>
        <w:t>Use Case</w:t>
      </w:r>
    </w:p>
    <w:p w14:paraId="65587319" w14:textId="77777777" w:rsidR="00BF1440" w:rsidRDefault="00BF1440" w:rsidP="00665E94">
      <w:pPr>
        <w:ind w:left="360"/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1478A7" w:rsidRPr="00670215" w14:paraId="5A5A124C" w14:textId="77777777" w:rsidTr="007F2E2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E7F1078" w14:textId="77777777" w:rsidR="001478A7" w:rsidRPr="00C86C3C" w:rsidRDefault="001478A7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BA7AB0E" w14:textId="77777777" w:rsidR="001478A7" w:rsidRPr="00C86C3C" w:rsidRDefault="001478A7" w:rsidP="007F2E2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UC-MS-00</w:t>
            </w:r>
            <w:r w:rsidR="00665E94">
              <w:rPr>
                <w:rFonts w:cs="Arial"/>
                <w:color w:val="A6A6A6"/>
                <w:szCs w:val="20"/>
              </w:rPr>
              <w:t>4</w:t>
            </w:r>
          </w:p>
        </w:tc>
      </w:tr>
      <w:tr w:rsidR="001478A7" w:rsidRPr="00670215" w14:paraId="6AC54E3E" w14:textId="77777777" w:rsidTr="007F2E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7CE21F" w14:textId="77777777" w:rsidR="001478A7" w:rsidRPr="00C86C3C" w:rsidRDefault="001478A7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FBAA68" w14:textId="77777777" w:rsidR="001478A7" w:rsidRPr="00C86C3C" w:rsidRDefault="00665E94" w:rsidP="007F2E2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Viewing</w:t>
            </w:r>
            <w:r w:rsidR="001478A7">
              <w:rPr>
                <w:rFonts w:cs="Arial"/>
                <w:color w:val="A6A6A6"/>
              </w:rPr>
              <w:t xml:space="preserve"> Purchasing Records</w:t>
            </w:r>
          </w:p>
        </w:tc>
      </w:tr>
      <w:tr w:rsidR="001478A7" w:rsidRPr="00670215" w14:paraId="31F2A70A" w14:textId="77777777" w:rsidTr="007F2E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57811B" w14:textId="77777777" w:rsidR="001478A7" w:rsidRPr="00C86C3C" w:rsidRDefault="001478A7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E00C7E4" w14:textId="77777777" w:rsidR="001478A7" w:rsidRPr="00670215" w:rsidRDefault="001478A7" w:rsidP="007F2E2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Peter Parungao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F0162ED" w14:textId="77777777" w:rsidR="001478A7" w:rsidRPr="00C86C3C" w:rsidRDefault="001478A7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3CE38E" w14:textId="77777777" w:rsidR="001478A7" w:rsidRPr="00670215" w:rsidRDefault="001478A7" w:rsidP="007F2E26">
            <w:pPr>
              <w:rPr>
                <w:rFonts w:cs="Arial"/>
                <w:szCs w:val="20"/>
              </w:rPr>
            </w:pPr>
          </w:p>
        </w:tc>
      </w:tr>
      <w:tr w:rsidR="001478A7" w:rsidRPr="00670215" w14:paraId="2FDE2BAD" w14:textId="77777777" w:rsidTr="007F2E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4FEE60D" w14:textId="77777777" w:rsidR="001478A7" w:rsidRPr="00C86C3C" w:rsidRDefault="001478A7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1CC5C24" w14:textId="77777777" w:rsidR="001478A7" w:rsidRPr="00670215" w:rsidRDefault="001478A7" w:rsidP="007F2E2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7F77545" w14:textId="77777777" w:rsidR="001478A7" w:rsidRPr="00C86C3C" w:rsidRDefault="001478A7" w:rsidP="007F2E26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B5AA7A5" w14:textId="77777777" w:rsidR="001478A7" w:rsidRPr="00670215" w:rsidRDefault="001478A7" w:rsidP="007F2E26">
            <w:pPr>
              <w:rPr>
                <w:rFonts w:cs="Arial"/>
                <w:szCs w:val="20"/>
              </w:rPr>
            </w:pPr>
          </w:p>
        </w:tc>
      </w:tr>
      <w:tr w:rsidR="001478A7" w:rsidRPr="00670215" w14:paraId="3C64D1F4" w14:textId="77777777" w:rsidTr="007F2E26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793E514E" w14:textId="77777777" w:rsidR="001478A7" w:rsidRPr="00670215" w:rsidRDefault="001478A7" w:rsidP="001478A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66C205C9" w14:textId="77777777" w:rsidR="001478A7" w:rsidRPr="00670215" w:rsidRDefault="001478A7" w:rsidP="001478A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</w:t>
            </w:r>
          </w:p>
        </w:tc>
      </w:tr>
      <w:tr w:rsidR="001478A7" w:rsidRPr="00670215" w14:paraId="565EE2CC" w14:textId="77777777" w:rsidTr="007F2E26">
        <w:tc>
          <w:tcPr>
            <w:tcW w:w="2628" w:type="dxa"/>
            <w:gridSpan w:val="2"/>
          </w:tcPr>
          <w:p w14:paraId="02D740A1" w14:textId="77777777" w:rsidR="001478A7" w:rsidRPr="00670215" w:rsidRDefault="001478A7" w:rsidP="001478A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16D722CD" w14:textId="77777777" w:rsidR="001478A7" w:rsidRPr="00670215" w:rsidRDefault="001478A7" w:rsidP="001478A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will have the ability to view details of specific Purchasing record</w:t>
            </w:r>
          </w:p>
        </w:tc>
      </w:tr>
      <w:tr w:rsidR="001478A7" w:rsidRPr="00670215" w14:paraId="502B8BD8" w14:textId="77777777" w:rsidTr="007F2E26">
        <w:tc>
          <w:tcPr>
            <w:tcW w:w="2628" w:type="dxa"/>
            <w:gridSpan w:val="2"/>
          </w:tcPr>
          <w:p w14:paraId="112F922A" w14:textId="77777777" w:rsidR="001478A7" w:rsidRPr="00670215" w:rsidRDefault="001478A7" w:rsidP="001478A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690717DE" w14:textId="77777777" w:rsidR="001478A7" w:rsidRPr="00670215" w:rsidRDefault="001478A7" w:rsidP="001478A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is required to check the status of a product</w:t>
            </w:r>
          </w:p>
        </w:tc>
      </w:tr>
      <w:tr w:rsidR="001478A7" w:rsidRPr="00670215" w14:paraId="0FC1E63B" w14:textId="77777777" w:rsidTr="007F2E26">
        <w:trPr>
          <w:trHeight w:val="255"/>
        </w:trPr>
        <w:tc>
          <w:tcPr>
            <w:tcW w:w="2628" w:type="dxa"/>
            <w:gridSpan w:val="2"/>
          </w:tcPr>
          <w:p w14:paraId="31A0C266" w14:textId="77777777" w:rsidR="001478A7" w:rsidRPr="00670215" w:rsidRDefault="001478A7" w:rsidP="001478A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7F4E903A" w14:textId="77777777" w:rsidR="001478A7" w:rsidRDefault="001478A7" w:rsidP="001478A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Purchase must be in ownership of the company</w:t>
            </w:r>
          </w:p>
          <w:p w14:paraId="040004B9" w14:textId="77777777" w:rsidR="001478A7" w:rsidRPr="009B719E" w:rsidRDefault="001478A7" w:rsidP="001478A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Purchase Code or Purchase Name for input is correct</w:t>
            </w:r>
          </w:p>
        </w:tc>
      </w:tr>
      <w:tr w:rsidR="001478A7" w:rsidRPr="00670215" w14:paraId="685AD22A" w14:textId="77777777" w:rsidTr="007F2E26">
        <w:tc>
          <w:tcPr>
            <w:tcW w:w="2628" w:type="dxa"/>
            <w:gridSpan w:val="2"/>
          </w:tcPr>
          <w:p w14:paraId="1CAA21AE" w14:textId="77777777" w:rsidR="001478A7" w:rsidRPr="00670215" w:rsidRDefault="001478A7" w:rsidP="001478A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45DAC52F" w14:textId="77777777" w:rsidR="001478A7" w:rsidRDefault="001478A7" w:rsidP="001478A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is able to view the details of the Purchase</w:t>
            </w:r>
          </w:p>
          <w:p w14:paraId="74CB8605" w14:textId="77777777" w:rsidR="001478A7" w:rsidRDefault="001478A7" w:rsidP="001478A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is notified if the Purchase is not available in the system</w:t>
            </w:r>
          </w:p>
          <w:p w14:paraId="3EE167E0" w14:textId="77777777" w:rsidR="001478A7" w:rsidRPr="00670215" w:rsidRDefault="001478A7" w:rsidP="001478A7">
            <w:pPr>
              <w:rPr>
                <w:rFonts w:cs="Arial"/>
                <w:color w:val="A6A6A6"/>
                <w:szCs w:val="20"/>
              </w:rPr>
            </w:pPr>
          </w:p>
        </w:tc>
      </w:tr>
      <w:tr w:rsidR="001478A7" w:rsidRPr="00670215" w14:paraId="4483D55F" w14:textId="77777777" w:rsidTr="007F2E26">
        <w:tc>
          <w:tcPr>
            <w:tcW w:w="2628" w:type="dxa"/>
            <w:gridSpan w:val="2"/>
          </w:tcPr>
          <w:p w14:paraId="7F3D94A2" w14:textId="77777777" w:rsidR="001478A7" w:rsidRPr="00670215" w:rsidRDefault="001478A7" w:rsidP="001478A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787C02F5" w14:textId="77777777" w:rsidR="001478A7" w:rsidRPr="00E846B9" w:rsidRDefault="001478A7" w:rsidP="00E846B9">
            <w:pPr>
              <w:pStyle w:val="ListParagraph"/>
              <w:numPr>
                <w:ilvl w:val="0"/>
                <w:numId w:val="34"/>
              </w:numPr>
              <w:rPr>
                <w:rFonts w:cs="Arial"/>
                <w:color w:val="A6A6A6"/>
                <w:szCs w:val="20"/>
              </w:rPr>
            </w:pPr>
            <w:r w:rsidRPr="00E846B9">
              <w:rPr>
                <w:rFonts w:cs="Arial"/>
                <w:color w:val="A6A6A6"/>
                <w:szCs w:val="20"/>
              </w:rPr>
              <w:t>User provides Purchase ID or Purchase Name</w:t>
            </w:r>
          </w:p>
          <w:p w14:paraId="488A77CD" w14:textId="77777777" w:rsidR="001478A7" w:rsidRPr="00E846B9" w:rsidRDefault="001478A7" w:rsidP="00E846B9">
            <w:pPr>
              <w:pStyle w:val="ListParagraph"/>
              <w:numPr>
                <w:ilvl w:val="0"/>
                <w:numId w:val="34"/>
              </w:numPr>
              <w:rPr>
                <w:rFonts w:cs="Arial"/>
                <w:color w:val="A6A6A6"/>
                <w:szCs w:val="20"/>
              </w:rPr>
            </w:pPr>
            <w:r w:rsidRPr="00E846B9">
              <w:rPr>
                <w:rFonts w:cs="Arial"/>
                <w:color w:val="A6A6A6"/>
                <w:szCs w:val="20"/>
              </w:rPr>
              <w:t>System checks if the product exists</w:t>
            </w:r>
          </w:p>
          <w:p w14:paraId="0322C4A0" w14:textId="77777777" w:rsidR="001478A7" w:rsidRPr="00E846B9" w:rsidRDefault="001478A7" w:rsidP="00E846B9">
            <w:pPr>
              <w:pStyle w:val="ListParagraph"/>
              <w:numPr>
                <w:ilvl w:val="0"/>
                <w:numId w:val="34"/>
              </w:numPr>
              <w:rPr>
                <w:rFonts w:cs="Arial"/>
                <w:color w:val="A6A6A6"/>
                <w:szCs w:val="20"/>
              </w:rPr>
            </w:pPr>
            <w:r w:rsidRPr="00E846B9">
              <w:rPr>
                <w:rFonts w:cs="Arial"/>
                <w:color w:val="A6A6A6"/>
                <w:szCs w:val="20"/>
              </w:rPr>
              <w:t>If Purchase does not exist, display a Notification.</w:t>
            </w:r>
          </w:p>
          <w:p w14:paraId="67DDD6BC" w14:textId="77777777" w:rsidR="001478A7" w:rsidRPr="00E846B9" w:rsidRDefault="001478A7" w:rsidP="00E846B9">
            <w:pPr>
              <w:pStyle w:val="ListParagraph"/>
              <w:numPr>
                <w:ilvl w:val="0"/>
                <w:numId w:val="34"/>
              </w:numPr>
              <w:rPr>
                <w:rFonts w:cs="Arial"/>
                <w:color w:val="A6A6A6"/>
                <w:szCs w:val="20"/>
              </w:rPr>
            </w:pPr>
            <w:r w:rsidRPr="00E846B9">
              <w:rPr>
                <w:rFonts w:cs="Arial"/>
                <w:color w:val="A6A6A6"/>
                <w:szCs w:val="20"/>
              </w:rPr>
              <w:t>System retrieves product details and display in an UI if the Purchase exists</w:t>
            </w:r>
          </w:p>
        </w:tc>
      </w:tr>
      <w:tr w:rsidR="001478A7" w:rsidRPr="00670215" w14:paraId="1FD5735B" w14:textId="77777777" w:rsidTr="007F2E26">
        <w:tc>
          <w:tcPr>
            <w:tcW w:w="2628" w:type="dxa"/>
            <w:gridSpan w:val="2"/>
          </w:tcPr>
          <w:p w14:paraId="109D7DA6" w14:textId="77777777" w:rsidR="001478A7" w:rsidRPr="00670215" w:rsidRDefault="001478A7" w:rsidP="001478A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04E9FE82" w14:textId="77777777" w:rsidR="001478A7" w:rsidRPr="006D467B" w:rsidRDefault="001478A7" w:rsidP="001478A7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1478A7" w:rsidRPr="00670215" w14:paraId="1D837F78" w14:textId="77777777" w:rsidTr="007F2E26">
        <w:tc>
          <w:tcPr>
            <w:tcW w:w="2628" w:type="dxa"/>
            <w:gridSpan w:val="2"/>
          </w:tcPr>
          <w:p w14:paraId="5AB73164" w14:textId="77777777" w:rsidR="001478A7" w:rsidRPr="00670215" w:rsidRDefault="001478A7" w:rsidP="001478A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40EEA02C" w14:textId="77777777" w:rsidR="005904C1" w:rsidRPr="005904C1" w:rsidRDefault="001478A7" w:rsidP="005904C1">
            <w:pPr>
              <w:pStyle w:val="ListParagraph"/>
              <w:numPr>
                <w:ilvl w:val="0"/>
                <w:numId w:val="33"/>
              </w:numPr>
              <w:rPr>
                <w:rFonts w:cs="Arial"/>
                <w:color w:val="A6A6A6"/>
                <w:szCs w:val="20"/>
              </w:rPr>
            </w:pPr>
            <w:r w:rsidRPr="00E846B9">
              <w:rPr>
                <w:rFonts w:cs="Arial"/>
                <w:color w:val="A6A6A6"/>
                <w:szCs w:val="20"/>
              </w:rPr>
              <w:t>When System Connection issue, the User is notified that the connection is unavailable.</w:t>
            </w:r>
          </w:p>
        </w:tc>
      </w:tr>
      <w:tr w:rsidR="001478A7" w:rsidRPr="00670215" w14:paraId="208C2B0C" w14:textId="77777777" w:rsidTr="007F2E26">
        <w:tc>
          <w:tcPr>
            <w:tcW w:w="2628" w:type="dxa"/>
            <w:gridSpan w:val="2"/>
          </w:tcPr>
          <w:p w14:paraId="58BDDD02" w14:textId="77777777" w:rsidR="001478A7" w:rsidRPr="00670215" w:rsidRDefault="001478A7" w:rsidP="001478A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06D47B55" w14:textId="77777777" w:rsidR="001478A7" w:rsidRPr="00670215" w:rsidRDefault="001478A7" w:rsidP="001478A7">
            <w:pPr>
              <w:rPr>
                <w:rFonts w:cs="Arial"/>
                <w:color w:val="A6A6A6"/>
                <w:szCs w:val="20"/>
              </w:rPr>
            </w:pPr>
          </w:p>
        </w:tc>
      </w:tr>
      <w:tr w:rsidR="001478A7" w:rsidRPr="00670215" w14:paraId="0FEAD003" w14:textId="77777777" w:rsidTr="007F2E26">
        <w:tc>
          <w:tcPr>
            <w:tcW w:w="2628" w:type="dxa"/>
            <w:gridSpan w:val="2"/>
          </w:tcPr>
          <w:p w14:paraId="3C5C238E" w14:textId="77777777" w:rsidR="001478A7" w:rsidRPr="00670215" w:rsidRDefault="001478A7" w:rsidP="001478A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5CCE144" w14:textId="77777777" w:rsidR="001478A7" w:rsidRPr="00670215" w:rsidRDefault="001478A7" w:rsidP="001478A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100 per day</w:t>
            </w:r>
          </w:p>
        </w:tc>
      </w:tr>
      <w:tr w:rsidR="001478A7" w:rsidRPr="00670215" w14:paraId="01E8203B" w14:textId="77777777" w:rsidTr="007F2E26">
        <w:tc>
          <w:tcPr>
            <w:tcW w:w="2628" w:type="dxa"/>
            <w:gridSpan w:val="2"/>
          </w:tcPr>
          <w:p w14:paraId="3E3AC28E" w14:textId="77777777" w:rsidR="001478A7" w:rsidRPr="00670215" w:rsidRDefault="001478A7" w:rsidP="001478A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6F4695A7" w14:textId="77777777" w:rsidR="001478A7" w:rsidRPr="00670215" w:rsidRDefault="001478A7" w:rsidP="001478A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Product Code must follow the agreed Purchase Identification coding standards set by the Client</w:t>
            </w:r>
          </w:p>
        </w:tc>
      </w:tr>
      <w:tr w:rsidR="001478A7" w:rsidRPr="00670215" w14:paraId="4375CDCD" w14:textId="77777777" w:rsidTr="007F2E26">
        <w:tc>
          <w:tcPr>
            <w:tcW w:w="2628" w:type="dxa"/>
            <w:gridSpan w:val="2"/>
          </w:tcPr>
          <w:p w14:paraId="412934F3" w14:textId="77777777" w:rsidR="001478A7" w:rsidRPr="00670215" w:rsidRDefault="001478A7" w:rsidP="001478A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64E12CFD" w14:textId="77777777" w:rsidR="001478A7" w:rsidRDefault="001478A7" w:rsidP="001478A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Client/User understands English/Tagalog</w:t>
            </w:r>
          </w:p>
          <w:p w14:paraId="2D87C72B" w14:textId="77777777" w:rsidR="001478A7" w:rsidRDefault="001478A7" w:rsidP="001478A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Client/User has basic Understanding of User Interfaces.</w:t>
            </w:r>
          </w:p>
          <w:p w14:paraId="4CF08D9E" w14:textId="77777777" w:rsidR="001478A7" w:rsidRPr="00670215" w:rsidRDefault="001478A7" w:rsidP="001478A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Client/User has basic computer literacy</w:t>
            </w:r>
          </w:p>
        </w:tc>
      </w:tr>
      <w:tr w:rsidR="001478A7" w:rsidRPr="00670215" w14:paraId="48E5597E" w14:textId="77777777" w:rsidTr="007F2E26">
        <w:tc>
          <w:tcPr>
            <w:tcW w:w="2628" w:type="dxa"/>
            <w:gridSpan w:val="2"/>
          </w:tcPr>
          <w:p w14:paraId="1964FE6D" w14:textId="77777777" w:rsidR="001478A7" w:rsidRPr="00670215" w:rsidRDefault="001478A7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528163FA" w14:textId="77777777" w:rsidR="001478A7" w:rsidRPr="001A3C6B" w:rsidRDefault="001478A7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</w:tc>
      </w:tr>
    </w:tbl>
    <w:p w14:paraId="507896ED" w14:textId="77777777" w:rsidR="00D603DC" w:rsidRDefault="00D603DC" w:rsidP="00665E94">
      <w:pPr>
        <w:ind w:left="450"/>
        <w:rPr>
          <w:rFonts w:cs="Arial"/>
        </w:rPr>
      </w:pPr>
    </w:p>
    <w:p w14:paraId="21A7114A" w14:textId="77777777" w:rsidR="00665E94" w:rsidRDefault="005904C1" w:rsidP="00665E94">
      <w:pPr>
        <w:ind w:left="450"/>
      </w:pPr>
      <w:r w:rsidRPr="00665E94">
        <w:rPr>
          <w:rFonts w:cs="Arial"/>
        </w:rPr>
        <w:t>Register Products Details</w:t>
      </w:r>
    </w:p>
    <w:p w14:paraId="214F078C" w14:textId="77777777" w:rsidR="00665E94" w:rsidRDefault="00E846B9" w:rsidP="00665E94">
      <w:pPr>
        <w:ind w:left="450"/>
      </w:pPr>
      <w:r>
        <w:t>Feature Process Flow / Use Case Model</w:t>
      </w:r>
    </w:p>
    <w:p w14:paraId="6FE13A28" w14:textId="77777777" w:rsidR="00E846B9" w:rsidRDefault="00E846B9" w:rsidP="00665E94">
      <w:pPr>
        <w:ind w:left="450"/>
      </w:pPr>
      <w:r>
        <w:t>Use Case</w:t>
      </w:r>
    </w:p>
    <w:p w14:paraId="3D42E959" w14:textId="77777777" w:rsidR="00D603DC" w:rsidRDefault="00D603DC" w:rsidP="00665E94">
      <w:pPr>
        <w:ind w:left="450"/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846B9" w:rsidRPr="00670215" w14:paraId="688ADC61" w14:textId="77777777" w:rsidTr="007F2E2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E81087E" w14:textId="77777777" w:rsidR="00E846B9" w:rsidRPr="00C86C3C" w:rsidRDefault="00E846B9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72F9C45" w14:textId="77777777" w:rsidR="00E846B9" w:rsidRPr="00C86C3C" w:rsidRDefault="00E846B9" w:rsidP="007F2E2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UC-MS-00</w:t>
            </w:r>
            <w:r w:rsidR="00665E94">
              <w:rPr>
                <w:rFonts w:cs="Arial"/>
                <w:color w:val="A6A6A6"/>
                <w:szCs w:val="20"/>
              </w:rPr>
              <w:t>5</w:t>
            </w:r>
          </w:p>
        </w:tc>
      </w:tr>
      <w:tr w:rsidR="00E846B9" w:rsidRPr="00670215" w14:paraId="399A9AB6" w14:textId="77777777" w:rsidTr="007F2E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23562DC" w14:textId="77777777" w:rsidR="00E846B9" w:rsidRPr="00C86C3C" w:rsidRDefault="00E846B9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lastRenderedPageBreak/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1E61CC" w14:textId="77777777" w:rsidR="00E846B9" w:rsidRPr="00C86C3C" w:rsidRDefault="00E846B9" w:rsidP="007F2E26">
            <w:pPr>
              <w:pStyle w:val="Hints"/>
              <w:rPr>
                <w:rFonts w:cs="Arial"/>
                <w:color w:val="A6A6A6"/>
              </w:rPr>
            </w:pPr>
            <w:r w:rsidRPr="00D7421F">
              <w:rPr>
                <w:rFonts w:cs="Arial"/>
                <w:color w:val="auto"/>
              </w:rPr>
              <w:t>Register Products Details</w:t>
            </w:r>
          </w:p>
        </w:tc>
      </w:tr>
      <w:tr w:rsidR="00E846B9" w:rsidRPr="00670215" w14:paraId="002793CA" w14:textId="77777777" w:rsidTr="007F2E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B2E1C85" w14:textId="77777777" w:rsidR="00E846B9" w:rsidRPr="00C86C3C" w:rsidRDefault="00E846B9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3090371" w14:textId="77777777" w:rsidR="00E846B9" w:rsidRPr="00670215" w:rsidRDefault="00E846B9" w:rsidP="007F2E2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Mary Rivero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BD5D9E4" w14:textId="77777777" w:rsidR="00E846B9" w:rsidRPr="00C86C3C" w:rsidRDefault="00E846B9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61509D8" w14:textId="77777777" w:rsidR="00E846B9" w:rsidRPr="00670215" w:rsidRDefault="00E846B9" w:rsidP="007F2E26">
            <w:pPr>
              <w:rPr>
                <w:rFonts w:cs="Arial"/>
                <w:szCs w:val="20"/>
              </w:rPr>
            </w:pPr>
          </w:p>
        </w:tc>
      </w:tr>
      <w:tr w:rsidR="00E846B9" w:rsidRPr="00670215" w14:paraId="3B7EECE5" w14:textId="77777777" w:rsidTr="007F2E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5D6A94" w14:textId="77777777" w:rsidR="00E846B9" w:rsidRPr="00C86C3C" w:rsidRDefault="00E846B9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FCE5A1A" w14:textId="77777777" w:rsidR="00E846B9" w:rsidRPr="00670215" w:rsidRDefault="00E846B9" w:rsidP="007F2E2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A63715A" w14:textId="77777777" w:rsidR="00E846B9" w:rsidRPr="00C86C3C" w:rsidRDefault="00E846B9" w:rsidP="007F2E26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00530D" w14:textId="77777777" w:rsidR="00E846B9" w:rsidRPr="00670215" w:rsidRDefault="00E846B9" w:rsidP="007F2E26">
            <w:pPr>
              <w:rPr>
                <w:rFonts w:cs="Arial"/>
                <w:szCs w:val="20"/>
              </w:rPr>
            </w:pPr>
          </w:p>
        </w:tc>
      </w:tr>
      <w:tr w:rsidR="00E846B9" w:rsidRPr="00670215" w14:paraId="08189B5F" w14:textId="77777777" w:rsidTr="007F2E26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0F52D87F" w14:textId="77777777" w:rsidR="00E846B9" w:rsidRPr="00670215" w:rsidRDefault="00E846B9" w:rsidP="00E846B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784848AA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Manager (Primary)</w:t>
            </w:r>
          </w:p>
        </w:tc>
      </w:tr>
      <w:tr w:rsidR="00E846B9" w:rsidRPr="00670215" w14:paraId="0EFD6D75" w14:textId="77777777" w:rsidTr="007F2E26">
        <w:tc>
          <w:tcPr>
            <w:tcW w:w="2628" w:type="dxa"/>
            <w:gridSpan w:val="2"/>
          </w:tcPr>
          <w:p w14:paraId="330D377F" w14:textId="77777777" w:rsidR="00E846B9" w:rsidRPr="00670215" w:rsidRDefault="00E846B9" w:rsidP="00E846B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1D16CE84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Input product details</w:t>
            </w:r>
          </w:p>
        </w:tc>
      </w:tr>
      <w:tr w:rsidR="00E846B9" w:rsidRPr="00670215" w14:paraId="2CA1AF82" w14:textId="77777777" w:rsidTr="007F2E26">
        <w:tc>
          <w:tcPr>
            <w:tcW w:w="2628" w:type="dxa"/>
            <w:gridSpan w:val="2"/>
          </w:tcPr>
          <w:p w14:paraId="2B5CCA44" w14:textId="77777777" w:rsidR="00E846B9" w:rsidRPr="00670215" w:rsidRDefault="00E846B9" w:rsidP="00E846B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21C8655A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1. There is a new product that is not yet in the product list</w:t>
            </w:r>
          </w:p>
          <w:p w14:paraId="1FE4EE96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2. Product list is empty.</w:t>
            </w:r>
          </w:p>
        </w:tc>
      </w:tr>
      <w:tr w:rsidR="00E846B9" w:rsidRPr="00670215" w14:paraId="3EBF6EAC" w14:textId="77777777" w:rsidTr="007F2E26">
        <w:trPr>
          <w:trHeight w:val="255"/>
        </w:trPr>
        <w:tc>
          <w:tcPr>
            <w:tcW w:w="2628" w:type="dxa"/>
            <w:gridSpan w:val="2"/>
          </w:tcPr>
          <w:p w14:paraId="51D6DED9" w14:textId="77777777" w:rsidR="00E846B9" w:rsidRPr="00670215" w:rsidRDefault="00E846B9" w:rsidP="00E846B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3B3015C1" w14:textId="77777777" w:rsidR="00E846B9" w:rsidRPr="00E846B9" w:rsidRDefault="00E846B9" w:rsidP="00E846B9">
            <w:pPr>
              <w:pStyle w:val="Hints"/>
              <w:numPr>
                <w:ilvl w:val="0"/>
                <w:numId w:val="19"/>
              </w:numPr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There is a product that has been faced out.</w:t>
            </w:r>
          </w:p>
        </w:tc>
      </w:tr>
      <w:tr w:rsidR="00E846B9" w:rsidRPr="00670215" w14:paraId="403A2EE8" w14:textId="77777777" w:rsidTr="007F2E26">
        <w:tc>
          <w:tcPr>
            <w:tcW w:w="2628" w:type="dxa"/>
            <w:gridSpan w:val="2"/>
          </w:tcPr>
          <w:p w14:paraId="510582FE" w14:textId="77777777" w:rsidR="00E846B9" w:rsidRPr="00670215" w:rsidRDefault="00E846B9" w:rsidP="00E846B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5B7F2130" w14:textId="77777777" w:rsidR="00E846B9" w:rsidRPr="00E846B9" w:rsidRDefault="00E846B9" w:rsidP="00E846B9">
            <w:pPr>
              <w:numPr>
                <w:ilvl w:val="0"/>
                <w:numId w:val="20"/>
              </w:numPr>
              <w:ind w:left="360"/>
              <w:rPr>
                <w:rFonts w:cs="Arial"/>
                <w:color w:val="A6A6A6"/>
                <w:szCs w:val="20"/>
              </w:rPr>
            </w:pPr>
            <w:r w:rsidRPr="00E846B9">
              <w:rPr>
                <w:rFonts w:cs="Arial"/>
                <w:color w:val="A6A6A6"/>
                <w:szCs w:val="20"/>
              </w:rPr>
              <w:t>System will contain product details.</w:t>
            </w:r>
          </w:p>
          <w:p w14:paraId="37292340" w14:textId="77777777" w:rsidR="00E846B9" w:rsidRPr="00E846B9" w:rsidRDefault="00E846B9" w:rsidP="00E846B9">
            <w:pPr>
              <w:numPr>
                <w:ilvl w:val="0"/>
                <w:numId w:val="20"/>
              </w:numPr>
              <w:ind w:left="360"/>
              <w:rPr>
                <w:rFonts w:cs="Arial"/>
                <w:color w:val="A6A6A6"/>
                <w:szCs w:val="20"/>
              </w:rPr>
            </w:pPr>
            <w:r w:rsidRPr="00E846B9">
              <w:rPr>
                <w:rFonts w:cs="Arial"/>
                <w:color w:val="A6A6A6"/>
                <w:szCs w:val="20"/>
              </w:rPr>
              <w:t>Products will be updated.</w:t>
            </w:r>
          </w:p>
        </w:tc>
      </w:tr>
      <w:tr w:rsidR="00E846B9" w:rsidRPr="00670215" w14:paraId="4676127E" w14:textId="77777777" w:rsidTr="007F2E26">
        <w:tc>
          <w:tcPr>
            <w:tcW w:w="2628" w:type="dxa"/>
            <w:gridSpan w:val="2"/>
          </w:tcPr>
          <w:p w14:paraId="13266043" w14:textId="77777777" w:rsidR="00E846B9" w:rsidRPr="00670215" w:rsidRDefault="00E846B9" w:rsidP="00E846B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4247A5FC" w14:textId="77777777" w:rsidR="00E846B9" w:rsidRPr="005904C1" w:rsidRDefault="00E846B9" w:rsidP="005904C1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5904C1">
              <w:rPr>
                <w:rFonts w:cs="Arial"/>
                <w:color w:val="A6A6A6"/>
                <w:szCs w:val="20"/>
              </w:rPr>
              <w:t>Manager enters a valid product code</w:t>
            </w:r>
          </w:p>
          <w:p w14:paraId="51B77E80" w14:textId="77777777" w:rsidR="00E846B9" w:rsidRPr="005904C1" w:rsidRDefault="00E846B9" w:rsidP="005904C1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5904C1">
              <w:rPr>
                <w:rFonts w:cs="Arial"/>
                <w:color w:val="A6A6A6"/>
                <w:szCs w:val="20"/>
              </w:rPr>
              <w:t>Manager enters a valid name of the product</w:t>
            </w:r>
          </w:p>
          <w:p w14:paraId="077CD90F" w14:textId="77777777" w:rsidR="00E846B9" w:rsidRPr="005904C1" w:rsidRDefault="00E846B9" w:rsidP="005904C1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5904C1">
              <w:rPr>
                <w:rFonts w:cs="Arial"/>
                <w:color w:val="A6A6A6"/>
                <w:szCs w:val="20"/>
              </w:rPr>
              <w:t>Manager enters a valid price of the Product</w:t>
            </w:r>
          </w:p>
          <w:p w14:paraId="5B9FBEC8" w14:textId="77777777" w:rsidR="00E846B9" w:rsidRPr="005904C1" w:rsidRDefault="00E846B9" w:rsidP="005904C1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5904C1">
              <w:rPr>
                <w:rFonts w:cs="Arial"/>
                <w:color w:val="A6A6A6"/>
                <w:szCs w:val="20"/>
              </w:rPr>
              <w:t xml:space="preserve">Manager enters quantity of the product </w:t>
            </w:r>
          </w:p>
          <w:p w14:paraId="1A66F08D" w14:textId="77777777" w:rsidR="00E846B9" w:rsidRPr="005904C1" w:rsidRDefault="00E846B9" w:rsidP="005904C1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5904C1">
              <w:rPr>
                <w:rFonts w:cs="Arial"/>
                <w:color w:val="A6A6A6"/>
                <w:szCs w:val="20"/>
              </w:rPr>
              <w:t>Manager hits save button.</w:t>
            </w:r>
          </w:p>
          <w:p w14:paraId="7A27084B" w14:textId="77777777" w:rsidR="00E846B9" w:rsidRPr="005904C1" w:rsidRDefault="00E846B9" w:rsidP="005904C1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5904C1">
              <w:rPr>
                <w:rFonts w:cs="Arial"/>
                <w:color w:val="A6A6A6"/>
                <w:szCs w:val="20"/>
              </w:rPr>
              <w:t>Manager views product details for checking.</w:t>
            </w:r>
          </w:p>
        </w:tc>
      </w:tr>
      <w:tr w:rsidR="00E846B9" w:rsidRPr="00670215" w14:paraId="20A84D85" w14:textId="77777777" w:rsidTr="007F2E26">
        <w:tc>
          <w:tcPr>
            <w:tcW w:w="2628" w:type="dxa"/>
            <w:gridSpan w:val="2"/>
          </w:tcPr>
          <w:p w14:paraId="3AB03F52" w14:textId="77777777" w:rsidR="00E846B9" w:rsidRPr="00670215" w:rsidRDefault="00E846B9" w:rsidP="00E846B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1679F493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</w:p>
          <w:p w14:paraId="5FA85F53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 xml:space="preserve">4a. In step 4 of the normal flow, if the customer is not in the bank network </w:t>
            </w:r>
          </w:p>
          <w:p w14:paraId="595DEEA2" w14:textId="77777777" w:rsidR="00E846B9" w:rsidRPr="00E846B9" w:rsidRDefault="00E846B9" w:rsidP="00E846B9">
            <w:pPr>
              <w:pStyle w:val="Hints"/>
              <w:numPr>
                <w:ilvl w:val="0"/>
                <w:numId w:val="2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 xml:space="preserve">System will prompt customer to accept network fee  </w:t>
            </w:r>
          </w:p>
          <w:p w14:paraId="0398A3E2" w14:textId="77777777" w:rsidR="00E846B9" w:rsidRPr="00E846B9" w:rsidRDefault="00E846B9" w:rsidP="00E846B9">
            <w:pPr>
              <w:pStyle w:val="Hints"/>
              <w:numPr>
                <w:ilvl w:val="0"/>
                <w:numId w:val="2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 xml:space="preserve">Customer accepts </w:t>
            </w:r>
          </w:p>
          <w:p w14:paraId="11D3BF37" w14:textId="77777777" w:rsidR="00E846B9" w:rsidRPr="00E846B9" w:rsidRDefault="00E846B9" w:rsidP="00E846B9">
            <w:pPr>
              <w:pStyle w:val="Hints"/>
              <w:numPr>
                <w:ilvl w:val="0"/>
                <w:numId w:val="2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 xml:space="preserve">Use Case resumes on step 5 </w:t>
            </w:r>
          </w:p>
          <w:p w14:paraId="035B579B" w14:textId="77777777" w:rsidR="00E846B9" w:rsidRPr="00E846B9" w:rsidRDefault="00E846B9" w:rsidP="00E846B9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  <w:p w14:paraId="623C98BE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 xml:space="preserve">4b. In step 4 of the normal flow, if the customer is not in the bank network </w:t>
            </w:r>
          </w:p>
          <w:p w14:paraId="49BC9D25" w14:textId="77777777" w:rsidR="00E846B9" w:rsidRPr="00E846B9" w:rsidRDefault="00E846B9" w:rsidP="00E846B9">
            <w:pPr>
              <w:pStyle w:val="Hints"/>
              <w:numPr>
                <w:ilvl w:val="0"/>
                <w:numId w:val="2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 xml:space="preserve">System will prompt customer to accept network fee  </w:t>
            </w:r>
          </w:p>
          <w:p w14:paraId="63E57266" w14:textId="77777777" w:rsidR="00E846B9" w:rsidRPr="00E846B9" w:rsidRDefault="00E846B9" w:rsidP="00E846B9">
            <w:pPr>
              <w:pStyle w:val="Hints"/>
              <w:numPr>
                <w:ilvl w:val="0"/>
                <w:numId w:val="2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 xml:space="preserve">Customer declines </w:t>
            </w:r>
          </w:p>
          <w:p w14:paraId="7462AAB6" w14:textId="77777777" w:rsidR="00E846B9" w:rsidRPr="00E846B9" w:rsidRDefault="00E846B9" w:rsidP="00E846B9">
            <w:pPr>
              <w:pStyle w:val="Hints"/>
              <w:numPr>
                <w:ilvl w:val="0"/>
                <w:numId w:val="2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Transaction is terminated</w:t>
            </w:r>
          </w:p>
          <w:p w14:paraId="083C0B65" w14:textId="77777777" w:rsidR="00E846B9" w:rsidRPr="00E846B9" w:rsidRDefault="00E846B9" w:rsidP="00E846B9">
            <w:pPr>
              <w:pStyle w:val="Hints"/>
              <w:numPr>
                <w:ilvl w:val="0"/>
                <w:numId w:val="2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Use Case resumes on step 9 of normal flow</w:t>
            </w:r>
          </w:p>
          <w:p w14:paraId="028DDE2A" w14:textId="77777777" w:rsidR="00E846B9" w:rsidRPr="00E846B9" w:rsidRDefault="00E846B9" w:rsidP="00E846B9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  <w:p w14:paraId="179094C7" w14:textId="77777777" w:rsidR="00E846B9" w:rsidRPr="00E846B9" w:rsidRDefault="00E846B9" w:rsidP="00E846B9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E846B9" w:rsidRPr="00670215" w14:paraId="0956B642" w14:textId="77777777" w:rsidTr="007F2E26">
        <w:tc>
          <w:tcPr>
            <w:tcW w:w="2628" w:type="dxa"/>
            <w:gridSpan w:val="2"/>
          </w:tcPr>
          <w:p w14:paraId="73B2ACC6" w14:textId="77777777" w:rsidR="00E846B9" w:rsidRPr="00670215" w:rsidRDefault="00E846B9" w:rsidP="00E846B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289B1062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 xml:space="preserve">1a.   In step 1 of the normal flow, if the manager enters an invalid product code </w:t>
            </w:r>
          </w:p>
          <w:p w14:paraId="5FD03B2B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A prompt message will appear saying, “Please input a valid product code”</w:t>
            </w:r>
          </w:p>
          <w:p w14:paraId="527AC9F8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System lets manager enter a valid product code.</w:t>
            </w:r>
          </w:p>
          <w:p w14:paraId="4BA317C5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Manager enters a valid product code.</w:t>
            </w:r>
          </w:p>
          <w:p w14:paraId="4AD3B0E4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Use Case resumes on step 2 of normal flow.</w:t>
            </w:r>
          </w:p>
          <w:p w14:paraId="3635E9E1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</w:p>
          <w:p w14:paraId="4D5A286A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2a.   In step 2 of the normal flow, if the manager enters an invalid product name.</w:t>
            </w:r>
          </w:p>
          <w:p w14:paraId="16CD55E2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A prompt message will appear saying, “Please input a valid product name”.</w:t>
            </w:r>
          </w:p>
          <w:p w14:paraId="5E647DBD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System lets manager enter a valid product name.</w:t>
            </w:r>
          </w:p>
          <w:p w14:paraId="5038B62B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Manager enters a valid product name.</w:t>
            </w:r>
          </w:p>
          <w:p w14:paraId="2AB168CA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Use Case resumes on step 3 of normal flow.</w:t>
            </w:r>
          </w:p>
          <w:p w14:paraId="730DC6B3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</w:p>
          <w:p w14:paraId="728CBF81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3a.   In step 2 of the normal flow, if the manager enters an invalid product price.</w:t>
            </w:r>
          </w:p>
          <w:p w14:paraId="1C9BA915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A prompt message will appear saying, “Please input a valid product price”.</w:t>
            </w:r>
          </w:p>
          <w:p w14:paraId="1AB24FCA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System lets manager enter a valid product price.</w:t>
            </w:r>
          </w:p>
          <w:p w14:paraId="45ABC4F6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Manager enters a valid product price.</w:t>
            </w:r>
          </w:p>
          <w:p w14:paraId="69AFDD44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Use Case resumes on step 4 of normal flow.</w:t>
            </w:r>
          </w:p>
          <w:p w14:paraId="1AC879FC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</w:p>
          <w:p w14:paraId="17FC6AD4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</w:p>
          <w:p w14:paraId="499AF5EC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4a.   In step 2 of the normal flow, if the manager enters an invalid product price.</w:t>
            </w:r>
          </w:p>
          <w:p w14:paraId="58D92D55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A prompt message will appear saying, “Please input valid quantity”.</w:t>
            </w:r>
          </w:p>
          <w:p w14:paraId="1EAD047A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lastRenderedPageBreak/>
              <w:t>System lets manager enter a valid quantity.</w:t>
            </w:r>
          </w:p>
          <w:p w14:paraId="6E9173B1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Manager enters a valid quantity.</w:t>
            </w:r>
          </w:p>
          <w:p w14:paraId="5D10300E" w14:textId="77777777" w:rsid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Use Case resumes on step 5 of normal flow.</w:t>
            </w:r>
          </w:p>
          <w:p w14:paraId="51107282" w14:textId="77777777" w:rsidR="005904C1" w:rsidRDefault="005904C1" w:rsidP="00E846B9">
            <w:pPr>
              <w:pStyle w:val="Hints"/>
              <w:rPr>
                <w:rFonts w:cs="Arial"/>
                <w:color w:val="A6A6A6"/>
              </w:rPr>
            </w:pPr>
          </w:p>
          <w:p w14:paraId="7F05D4DE" w14:textId="77777777" w:rsidR="005904C1" w:rsidRPr="005904C1" w:rsidRDefault="005904C1" w:rsidP="007F2E26">
            <w:pPr>
              <w:pStyle w:val="Hints"/>
              <w:numPr>
                <w:ilvl w:val="0"/>
                <w:numId w:val="25"/>
              </w:numPr>
              <w:rPr>
                <w:rFonts w:cs="Arial"/>
                <w:color w:val="A6A6A6"/>
              </w:rPr>
            </w:pPr>
            <w:r w:rsidRPr="005904C1">
              <w:rPr>
                <w:rFonts w:cs="Arial"/>
                <w:color w:val="A6A6A6"/>
              </w:rPr>
              <w:t>Error notification if the User input does not follow the said rules:</w:t>
            </w:r>
          </w:p>
          <w:p w14:paraId="1DC43B37" w14:textId="77777777"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Product Code</w:t>
            </w:r>
          </w:p>
          <w:p w14:paraId="0C207C7C" w14:textId="77777777"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1. Must have at least 5 Alphanumeric keys</w:t>
            </w:r>
          </w:p>
          <w:p w14:paraId="555449CF" w14:textId="77777777"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2. Must follow product category for the naming of product code.</w:t>
            </w:r>
          </w:p>
          <w:p w14:paraId="1DA05CD9" w14:textId="77777777"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3. Must not be null.</w:t>
            </w:r>
          </w:p>
          <w:p w14:paraId="2C16B1B9" w14:textId="77777777"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</w:p>
          <w:p w14:paraId="7DACC538" w14:textId="77777777"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Product Name:</w:t>
            </w:r>
          </w:p>
          <w:p w14:paraId="6816EC54" w14:textId="77777777"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1. Must not contain numbers.</w:t>
            </w:r>
          </w:p>
          <w:p w14:paraId="52753D70" w14:textId="77777777"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2. Must not be null.</w:t>
            </w:r>
          </w:p>
          <w:p w14:paraId="76C2D33E" w14:textId="77777777"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</w:p>
          <w:p w14:paraId="2B2EDE65" w14:textId="77777777"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Product Price</w:t>
            </w:r>
          </w:p>
          <w:p w14:paraId="40169FAF" w14:textId="77777777"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1. Must not contain letters</w:t>
            </w:r>
          </w:p>
          <w:p w14:paraId="3EF8D1FE" w14:textId="77777777"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2. Must be a positive integer.</w:t>
            </w:r>
          </w:p>
          <w:p w14:paraId="6A9CD9CF" w14:textId="77777777"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3. Must not be null.</w:t>
            </w:r>
          </w:p>
          <w:p w14:paraId="1E5CC08E" w14:textId="77777777"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</w:p>
          <w:p w14:paraId="6753BFB5" w14:textId="77777777"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Product Quantity</w:t>
            </w:r>
          </w:p>
          <w:p w14:paraId="12EE5E78" w14:textId="77777777"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1. Must contain numbers only</w:t>
            </w:r>
          </w:p>
          <w:p w14:paraId="5DAAE1A8" w14:textId="77777777"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2. Must be a positive integer.</w:t>
            </w:r>
          </w:p>
          <w:p w14:paraId="7F9FCF7B" w14:textId="77777777"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3. Must be whole numbers.</w:t>
            </w:r>
          </w:p>
          <w:p w14:paraId="30E79FA4" w14:textId="77777777"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4. Must not be null.</w:t>
            </w:r>
          </w:p>
          <w:p w14:paraId="40E41717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E846B9" w:rsidRPr="00670215" w14:paraId="749E8854" w14:textId="77777777" w:rsidTr="007F2E26">
        <w:tc>
          <w:tcPr>
            <w:tcW w:w="2628" w:type="dxa"/>
            <w:gridSpan w:val="2"/>
          </w:tcPr>
          <w:p w14:paraId="5E9AC0D7" w14:textId="77777777" w:rsidR="00E846B9" w:rsidRPr="00670215" w:rsidRDefault="00E846B9" w:rsidP="00E846B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Includes:</w:t>
            </w:r>
          </w:p>
        </w:tc>
        <w:tc>
          <w:tcPr>
            <w:tcW w:w="7110" w:type="dxa"/>
            <w:gridSpan w:val="3"/>
          </w:tcPr>
          <w:p w14:paraId="71E4E127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1.3 Viewing of products</w:t>
            </w:r>
          </w:p>
        </w:tc>
      </w:tr>
      <w:tr w:rsidR="00E846B9" w:rsidRPr="00670215" w14:paraId="43B024F0" w14:textId="77777777" w:rsidTr="007F2E26">
        <w:tc>
          <w:tcPr>
            <w:tcW w:w="2628" w:type="dxa"/>
            <w:gridSpan w:val="2"/>
          </w:tcPr>
          <w:p w14:paraId="00E105C4" w14:textId="77777777" w:rsidR="00E846B9" w:rsidRPr="00670215" w:rsidRDefault="00E846B9" w:rsidP="00E846B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53A6DE6F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Twice a month: Start of the month and middle of the month.</w:t>
            </w:r>
          </w:p>
        </w:tc>
      </w:tr>
      <w:tr w:rsidR="00E846B9" w:rsidRPr="00670215" w14:paraId="46099732" w14:textId="77777777" w:rsidTr="007F2E26">
        <w:tc>
          <w:tcPr>
            <w:tcW w:w="2628" w:type="dxa"/>
            <w:gridSpan w:val="2"/>
          </w:tcPr>
          <w:p w14:paraId="5785DD9C" w14:textId="77777777" w:rsidR="00E846B9" w:rsidRPr="00670215" w:rsidRDefault="00E846B9" w:rsidP="00E846B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5937C05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E846B9" w:rsidRPr="00670215" w14:paraId="2AB840C0" w14:textId="77777777" w:rsidTr="007F2E26">
        <w:tc>
          <w:tcPr>
            <w:tcW w:w="2628" w:type="dxa"/>
            <w:gridSpan w:val="2"/>
          </w:tcPr>
          <w:p w14:paraId="78FA28A9" w14:textId="77777777" w:rsidR="00E846B9" w:rsidRPr="00670215" w:rsidRDefault="00E846B9" w:rsidP="00E846B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2FF6D0E2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Products exist.</w:t>
            </w:r>
          </w:p>
        </w:tc>
      </w:tr>
      <w:tr w:rsidR="00E846B9" w:rsidRPr="00670215" w14:paraId="78B4E00F" w14:textId="77777777" w:rsidTr="007F2E26">
        <w:tc>
          <w:tcPr>
            <w:tcW w:w="2628" w:type="dxa"/>
            <w:gridSpan w:val="2"/>
          </w:tcPr>
          <w:p w14:paraId="7998C6A2" w14:textId="77777777" w:rsidR="00E846B9" w:rsidRPr="00670215" w:rsidRDefault="00E846B9" w:rsidP="00E846B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75094097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Product Code</w:t>
            </w:r>
          </w:p>
          <w:p w14:paraId="7EFFD7EA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1. Must have at least 5 Alphanumeric keys</w:t>
            </w:r>
          </w:p>
          <w:p w14:paraId="380B1DF9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2. Must follow product category for the naming of product code.</w:t>
            </w:r>
          </w:p>
          <w:p w14:paraId="1D89BDF0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3. Must not be null.</w:t>
            </w:r>
          </w:p>
          <w:p w14:paraId="484869EB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</w:p>
          <w:p w14:paraId="1D142C06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Product Name:</w:t>
            </w:r>
          </w:p>
          <w:p w14:paraId="29E998E1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1. Must not contain numbers.</w:t>
            </w:r>
          </w:p>
          <w:p w14:paraId="019ABA25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2. Must not be null.</w:t>
            </w:r>
          </w:p>
          <w:p w14:paraId="27E3DF15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</w:p>
          <w:p w14:paraId="6BF1E099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Product Price</w:t>
            </w:r>
          </w:p>
          <w:p w14:paraId="39424D39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1. Must not contain letters</w:t>
            </w:r>
          </w:p>
          <w:p w14:paraId="3F995AB3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2. Must be a positive integer.</w:t>
            </w:r>
          </w:p>
          <w:p w14:paraId="79395A71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3. Must not be null.</w:t>
            </w:r>
          </w:p>
          <w:p w14:paraId="284FA3F4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</w:p>
          <w:p w14:paraId="125187B5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Product Quantity</w:t>
            </w:r>
          </w:p>
          <w:p w14:paraId="5CCFE9D8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1. Must contain numbers only</w:t>
            </w:r>
          </w:p>
          <w:p w14:paraId="2F4ADB10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2. Must be a positive integer.</w:t>
            </w:r>
          </w:p>
          <w:p w14:paraId="65C2B540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3. Must be whole numbers.</w:t>
            </w:r>
          </w:p>
          <w:p w14:paraId="79B03A2E" w14:textId="77777777"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4. Must not be null.</w:t>
            </w:r>
          </w:p>
        </w:tc>
      </w:tr>
    </w:tbl>
    <w:p w14:paraId="4E048846" w14:textId="77777777" w:rsidR="00E846B9" w:rsidRDefault="00E846B9" w:rsidP="00E846B9"/>
    <w:p w14:paraId="1EECC3C4" w14:textId="77777777" w:rsidR="00E846B9" w:rsidRPr="00C86C3C" w:rsidRDefault="00E846B9" w:rsidP="00E846B9">
      <w:r>
        <w:t>Use Case</w:t>
      </w:r>
    </w:p>
    <w:p w14:paraId="7C1F03FA" w14:textId="77777777" w:rsidR="001A3C6B" w:rsidRDefault="001A3C6B" w:rsidP="001A3C6B"/>
    <w:p w14:paraId="4CE87C7D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" w:name="_Toc221412490"/>
      <w:bookmarkStart w:id="10" w:name="_Toc221412565"/>
      <w:bookmarkStart w:id="11" w:name="_Toc221413038"/>
      <w:bookmarkStart w:id="12" w:name="_Toc221413152"/>
      <w:bookmarkStart w:id="13" w:name="_Toc221413219"/>
      <w:bookmarkStart w:id="14" w:name="_Toc221414483"/>
      <w:bookmarkStart w:id="15" w:name="_Toc221414561"/>
      <w:bookmarkStart w:id="16" w:name="_Toc221414643"/>
      <w:bookmarkStart w:id="17" w:name="_Toc221414829"/>
      <w:bookmarkStart w:id="18" w:name="_Toc221414951"/>
      <w:bookmarkStart w:id="19" w:name="_Toc221415339"/>
      <w:bookmarkStart w:id="20" w:name="_Toc221416323"/>
      <w:bookmarkStart w:id="21" w:name="_Toc221522344"/>
      <w:bookmarkStart w:id="22" w:name="_Toc2215280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DFCAC31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3" w:name="_Toc221414484"/>
      <w:bookmarkStart w:id="24" w:name="_Toc221414562"/>
      <w:bookmarkStart w:id="25" w:name="_Toc221414644"/>
      <w:bookmarkStart w:id="26" w:name="_Toc221414830"/>
      <w:bookmarkStart w:id="27" w:name="_Toc221414952"/>
      <w:bookmarkStart w:id="28" w:name="_Toc221415340"/>
      <w:bookmarkStart w:id="29" w:name="_Toc221416324"/>
      <w:bookmarkStart w:id="30" w:name="_Toc221522345"/>
      <w:bookmarkStart w:id="31" w:name="_Toc22152808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3166930B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2" w:name="_Toc221414485"/>
      <w:bookmarkStart w:id="33" w:name="_Toc221414563"/>
      <w:bookmarkStart w:id="34" w:name="_Toc221414645"/>
      <w:bookmarkStart w:id="35" w:name="_Toc221414831"/>
      <w:bookmarkStart w:id="36" w:name="_Toc221414953"/>
      <w:bookmarkStart w:id="37" w:name="_Toc221415341"/>
      <w:bookmarkStart w:id="38" w:name="_Toc221416325"/>
      <w:bookmarkStart w:id="39" w:name="_Toc221522346"/>
      <w:bookmarkStart w:id="40" w:name="_Toc221528089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4723CC29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1" w:name="_Toc221414486"/>
      <w:bookmarkStart w:id="42" w:name="_Toc221414564"/>
      <w:bookmarkStart w:id="43" w:name="_Toc221414646"/>
      <w:bookmarkStart w:id="44" w:name="_Toc221414832"/>
      <w:bookmarkStart w:id="45" w:name="_Toc221414954"/>
      <w:bookmarkStart w:id="46" w:name="_Toc221415342"/>
      <w:bookmarkStart w:id="47" w:name="_Toc221416326"/>
      <w:bookmarkStart w:id="48" w:name="_Toc221522347"/>
      <w:bookmarkStart w:id="49" w:name="_Toc22152809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435C1F74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0" w:name="_Toc221414487"/>
      <w:bookmarkStart w:id="51" w:name="_Toc221414565"/>
      <w:bookmarkStart w:id="52" w:name="_Toc221414647"/>
      <w:bookmarkStart w:id="53" w:name="_Toc221414833"/>
      <w:bookmarkStart w:id="54" w:name="_Toc221414955"/>
      <w:bookmarkStart w:id="55" w:name="_Toc221415343"/>
      <w:bookmarkStart w:id="56" w:name="_Toc221416327"/>
      <w:bookmarkStart w:id="57" w:name="_Toc221522348"/>
      <w:bookmarkStart w:id="58" w:name="_Toc221528091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402F87D2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9" w:name="_Toc221414488"/>
      <w:bookmarkStart w:id="60" w:name="_Toc221414566"/>
      <w:bookmarkStart w:id="61" w:name="_Toc221414648"/>
      <w:bookmarkStart w:id="62" w:name="_Toc221414834"/>
      <w:bookmarkStart w:id="63" w:name="_Toc221414956"/>
      <w:bookmarkStart w:id="64" w:name="_Toc221415344"/>
      <w:bookmarkStart w:id="65" w:name="_Toc221416328"/>
      <w:bookmarkStart w:id="66" w:name="_Toc221522349"/>
      <w:bookmarkStart w:id="67" w:name="_Toc221528092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7A7A6597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8" w:name="_Toc221414489"/>
      <w:bookmarkStart w:id="69" w:name="_Toc221414567"/>
      <w:bookmarkStart w:id="70" w:name="_Toc221414649"/>
      <w:bookmarkStart w:id="71" w:name="_Toc221414835"/>
      <w:bookmarkStart w:id="72" w:name="_Toc221414957"/>
      <w:bookmarkStart w:id="73" w:name="_Toc221415345"/>
      <w:bookmarkStart w:id="74" w:name="_Toc221416329"/>
      <w:bookmarkStart w:id="75" w:name="_Toc221522350"/>
      <w:bookmarkStart w:id="76" w:name="_Toc221528093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44985E0C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7" w:name="_Toc221414490"/>
      <w:bookmarkStart w:id="78" w:name="_Toc221414568"/>
      <w:bookmarkStart w:id="79" w:name="_Toc221414650"/>
      <w:bookmarkStart w:id="80" w:name="_Toc221414836"/>
      <w:bookmarkStart w:id="81" w:name="_Toc221414958"/>
      <w:bookmarkStart w:id="82" w:name="_Toc221415346"/>
      <w:bookmarkStart w:id="83" w:name="_Toc221416330"/>
      <w:bookmarkStart w:id="84" w:name="_Toc221522351"/>
      <w:bookmarkStart w:id="85" w:name="_Toc221528094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245CC682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6" w:name="_Toc221414491"/>
      <w:bookmarkStart w:id="87" w:name="_Toc221414569"/>
      <w:bookmarkStart w:id="88" w:name="_Toc221414651"/>
      <w:bookmarkStart w:id="89" w:name="_Toc221414837"/>
      <w:bookmarkStart w:id="90" w:name="_Toc221414959"/>
      <w:bookmarkStart w:id="91" w:name="_Toc221415347"/>
      <w:bookmarkStart w:id="92" w:name="_Toc221416331"/>
      <w:bookmarkStart w:id="93" w:name="_Toc221522352"/>
      <w:bookmarkStart w:id="94" w:name="_Toc22152809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16381C08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5" w:name="_Toc221414492"/>
      <w:bookmarkStart w:id="96" w:name="_Toc221414570"/>
      <w:bookmarkStart w:id="97" w:name="_Toc221414652"/>
      <w:bookmarkStart w:id="98" w:name="_Toc221414838"/>
      <w:bookmarkStart w:id="99" w:name="_Toc221414960"/>
      <w:bookmarkStart w:id="100" w:name="_Toc221415348"/>
      <w:bookmarkStart w:id="101" w:name="_Toc221416332"/>
      <w:bookmarkStart w:id="102" w:name="_Toc221522353"/>
      <w:bookmarkStart w:id="103" w:name="_Toc221528096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14:paraId="0198183B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4" w:name="_Toc221414493"/>
      <w:bookmarkStart w:id="105" w:name="_Toc221414571"/>
      <w:bookmarkStart w:id="106" w:name="_Toc221414653"/>
      <w:bookmarkStart w:id="107" w:name="_Toc221414839"/>
      <w:bookmarkStart w:id="108" w:name="_Toc221414961"/>
      <w:bookmarkStart w:id="109" w:name="_Toc221415349"/>
      <w:bookmarkStart w:id="110" w:name="_Toc221416333"/>
      <w:bookmarkStart w:id="111" w:name="_Toc221522354"/>
      <w:bookmarkStart w:id="112" w:name="_Toc221528097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sectPr w:rsidR="007164FF" w:rsidRPr="007164FF" w:rsidSect="00960F0D">
      <w:headerReference w:type="default" r:id="rId9"/>
      <w:footerReference w:type="default" r:id="rId10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7E9DDA" w14:textId="77777777" w:rsidR="00D345F5" w:rsidRDefault="00D345F5">
      <w:r>
        <w:separator/>
      </w:r>
    </w:p>
  </w:endnote>
  <w:endnote w:type="continuationSeparator" w:id="0">
    <w:p w14:paraId="7D8A28AE" w14:textId="77777777" w:rsidR="00D345F5" w:rsidRDefault="00D34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8FBC3" w14:textId="77777777" w:rsidR="007F2E26" w:rsidRDefault="007F2E2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660D3F">
      <w:rPr>
        <w:noProof/>
        <w:sz w:val="12"/>
        <w:szCs w:val="12"/>
      </w:rPr>
      <w:t>4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665E94">
      <w:rPr>
        <w:noProof/>
        <w:sz w:val="12"/>
        <w:szCs w:val="12"/>
      </w:rPr>
      <w:t>8/12/2014</w:t>
    </w:r>
    <w:r>
      <w:rPr>
        <w:sz w:val="12"/>
        <w:szCs w:val="12"/>
      </w:rPr>
      <w:fldChar w:fldCharType="end"/>
    </w:r>
  </w:p>
  <w:p w14:paraId="5ABF4E44" w14:textId="77777777" w:rsidR="007F2E26" w:rsidRPr="004A7EEA" w:rsidRDefault="007F2E2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E64130" w14:textId="77777777" w:rsidR="00D345F5" w:rsidRDefault="00D345F5">
      <w:r>
        <w:separator/>
      </w:r>
    </w:p>
  </w:footnote>
  <w:footnote w:type="continuationSeparator" w:id="0">
    <w:p w14:paraId="6C88A2CB" w14:textId="77777777" w:rsidR="00D345F5" w:rsidRDefault="00D345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05D85" w14:textId="77777777" w:rsidR="007F2E26" w:rsidRDefault="007F2E2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363084A5" w14:textId="77777777" w:rsidR="007F2E26" w:rsidRDefault="007F2E2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7E5D72CC" w14:textId="77777777" w:rsidR="007F2E26" w:rsidRDefault="007F2E2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6209F98A" w14:textId="77777777" w:rsidR="007F2E26" w:rsidRDefault="007F2E2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33B6FFAC" w14:textId="77777777" w:rsidR="007F2E26" w:rsidRPr="00E906D9" w:rsidRDefault="007F2E26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0E7B297A" w14:textId="77777777" w:rsidR="007F2E26" w:rsidRDefault="007F2E2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A4532BD"/>
    <w:multiLevelType w:val="hybridMultilevel"/>
    <w:tmpl w:val="78A27F7A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0">
    <w:nsid w:val="29141A17"/>
    <w:multiLevelType w:val="hybridMultilevel"/>
    <w:tmpl w:val="D69251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2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8D634C4"/>
    <w:multiLevelType w:val="hybridMultilevel"/>
    <w:tmpl w:val="3ED61D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1061859"/>
    <w:multiLevelType w:val="hybridMultilevel"/>
    <w:tmpl w:val="0718A4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0E11A3"/>
    <w:multiLevelType w:val="hybridMultilevel"/>
    <w:tmpl w:val="7E2A9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2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810"/>
        </w:tabs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80B4BA2"/>
    <w:multiLevelType w:val="hybridMultilevel"/>
    <w:tmpl w:val="8EC24380"/>
    <w:lvl w:ilvl="0" w:tplc="3409000F">
      <w:start w:val="1"/>
      <w:numFmt w:val="decimal"/>
      <w:lvlText w:val="%1."/>
      <w:lvlJc w:val="left"/>
      <w:pPr>
        <w:ind w:left="81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95244F1"/>
    <w:multiLevelType w:val="hybridMultilevel"/>
    <w:tmpl w:val="3B522F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D522AE0"/>
    <w:multiLevelType w:val="hybridMultilevel"/>
    <w:tmpl w:val="1F206148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71A71B1"/>
    <w:multiLevelType w:val="hybridMultilevel"/>
    <w:tmpl w:val="3ED61D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845125"/>
    <w:multiLevelType w:val="hybridMultilevel"/>
    <w:tmpl w:val="871CE4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7EC67F7"/>
    <w:multiLevelType w:val="hybridMultilevel"/>
    <w:tmpl w:val="96C6C4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17"/>
  </w:num>
  <w:num w:numId="4">
    <w:abstractNumId w:val="31"/>
  </w:num>
  <w:num w:numId="5">
    <w:abstractNumId w:val="15"/>
  </w:num>
  <w:num w:numId="6">
    <w:abstractNumId w:val="21"/>
  </w:num>
  <w:num w:numId="7">
    <w:abstractNumId w:val="29"/>
  </w:num>
  <w:num w:numId="8">
    <w:abstractNumId w:val="7"/>
  </w:num>
  <w:num w:numId="9">
    <w:abstractNumId w:val="6"/>
  </w:num>
  <w:num w:numId="10">
    <w:abstractNumId w:val="2"/>
  </w:num>
  <w:num w:numId="11">
    <w:abstractNumId w:val="14"/>
  </w:num>
  <w:num w:numId="12">
    <w:abstractNumId w:val="26"/>
  </w:num>
  <w:num w:numId="13">
    <w:abstractNumId w:val="16"/>
  </w:num>
  <w:num w:numId="14">
    <w:abstractNumId w:val="24"/>
  </w:num>
  <w:num w:numId="15">
    <w:abstractNumId w:val="1"/>
  </w:num>
  <w:num w:numId="16">
    <w:abstractNumId w:val="23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1"/>
  </w:num>
  <w:num w:numId="20">
    <w:abstractNumId w:val="8"/>
  </w:num>
  <w:num w:numId="21">
    <w:abstractNumId w:val="22"/>
  </w:num>
  <w:num w:numId="22">
    <w:abstractNumId w:val="20"/>
  </w:num>
  <w:num w:numId="23">
    <w:abstractNumId w:val="0"/>
  </w:num>
  <w:num w:numId="24">
    <w:abstractNumId w:val="12"/>
  </w:num>
  <w:num w:numId="25">
    <w:abstractNumId w:val="28"/>
  </w:num>
  <w:num w:numId="26">
    <w:abstractNumId w:val="13"/>
  </w:num>
  <w:num w:numId="27">
    <w:abstractNumId w:val="32"/>
  </w:num>
  <w:num w:numId="28">
    <w:abstractNumId w:val="18"/>
  </w:num>
  <w:num w:numId="29">
    <w:abstractNumId w:val="33"/>
  </w:num>
  <w:num w:numId="30">
    <w:abstractNumId w:val="34"/>
  </w:num>
  <w:num w:numId="31">
    <w:abstractNumId w:val="19"/>
  </w:num>
  <w:num w:numId="32">
    <w:abstractNumId w:val="27"/>
  </w:num>
  <w:num w:numId="33">
    <w:abstractNumId w:val="30"/>
  </w:num>
  <w:num w:numId="34">
    <w:abstractNumId w:val="25"/>
  </w:num>
  <w:num w:numId="35">
    <w:abstractNumId w:val="5"/>
  </w:num>
  <w:num w:numId="36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C2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1E0B"/>
    <w:rsid w:val="000D6378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598B"/>
    <w:rsid w:val="001439D6"/>
    <w:rsid w:val="00144495"/>
    <w:rsid w:val="001478A7"/>
    <w:rsid w:val="0016386E"/>
    <w:rsid w:val="0016604E"/>
    <w:rsid w:val="00171A2E"/>
    <w:rsid w:val="00172FBF"/>
    <w:rsid w:val="00173597"/>
    <w:rsid w:val="00173B29"/>
    <w:rsid w:val="00175BA6"/>
    <w:rsid w:val="0018525C"/>
    <w:rsid w:val="00193E23"/>
    <w:rsid w:val="0019457E"/>
    <w:rsid w:val="001A2628"/>
    <w:rsid w:val="001A3C6B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21637"/>
    <w:rsid w:val="00227B62"/>
    <w:rsid w:val="002510AE"/>
    <w:rsid w:val="00255761"/>
    <w:rsid w:val="0026136A"/>
    <w:rsid w:val="002618D3"/>
    <w:rsid w:val="0027397B"/>
    <w:rsid w:val="002A1A60"/>
    <w:rsid w:val="002A2883"/>
    <w:rsid w:val="002A3021"/>
    <w:rsid w:val="002B65C7"/>
    <w:rsid w:val="002C112E"/>
    <w:rsid w:val="002C1910"/>
    <w:rsid w:val="002E2A3B"/>
    <w:rsid w:val="002E6736"/>
    <w:rsid w:val="00300C0D"/>
    <w:rsid w:val="00304A81"/>
    <w:rsid w:val="00304B5C"/>
    <w:rsid w:val="00306F22"/>
    <w:rsid w:val="00314D94"/>
    <w:rsid w:val="00331C9C"/>
    <w:rsid w:val="00335409"/>
    <w:rsid w:val="00337C23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C59"/>
    <w:rsid w:val="003D3F9B"/>
    <w:rsid w:val="003E2945"/>
    <w:rsid w:val="003E3014"/>
    <w:rsid w:val="003E45EF"/>
    <w:rsid w:val="003F10EC"/>
    <w:rsid w:val="003F32B1"/>
    <w:rsid w:val="003F568C"/>
    <w:rsid w:val="004219BF"/>
    <w:rsid w:val="00424450"/>
    <w:rsid w:val="0042519A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1ED1"/>
    <w:rsid w:val="0051317B"/>
    <w:rsid w:val="00514E3F"/>
    <w:rsid w:val="0052078C"/>
    <w:rsid w:val="00525D55"/>
    <w:rsid w:val="00532270"/>
    <w:rsid w:val="00535E76"/>
    <w:rsid w:val="00541CF9"/>
    <w:rsid w:val="00545B77"/>
    <w:rsid w:val="0055091B"/>
    <w:rsid w:val="00557499"/>
    <w:rsid w:val="005631E1"/>
    <w:rsid w:val="00575794"/>
    <w:rsid w:val="005904C1"/>
    <w:rsid w:val="00593619"/>
    <w:rsid w:val="005A5C9D"/>
    <w:rsid w:val="005B4215"/>
    <w:rsid w:val="005C1BA9"/>
    <w:rsid w:val="005D6F5D"/>
    <w:rsid w:val="005D7E8E"/>
    <w:rsid w:val="005F2AA3"/>
    <w:rsid w:val="006040E1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60D3F"/>
    <w:rsid w:val="00665E94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6F63C2"/>
    <w:rsid w:val="00702BF3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22DD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7F2E26"/>
    <w:rsid w:val="0080560A"/>
    <w:rsid w:val="00813BCC"/>
    <w:rsid w:val="008178DE"/>
    <w:rsid w:val="00823A07"/>
    <w:rsid w:val="008313B8"/>
    <w:rsid w:val="0084200E"/>
    <w:rsid w:val="00842AEE"/>
    <w:rsid w:val="0086399A"/>
    <w:rsid w:val="00872068"/>
    <w:rsid w:val="00883C9E"/>
    <w:rsid w:val="00884F85"/>
    <w:rsid w:val="008971E8"/>
    <w:rsid w:val="008A02DD"/>
    <w:rsid w:val="008A7D25"/>
    <w:rsid w:val="008C668D"/>
    <w:rsid w:val="008E47AD"/>
    <w:rsid w:val="009008E3"/>
    <w:rsid w:val="00912828"/>
    <w:rsid w:val="00933EFD"/>
    <w:rsid w:val="00935DD0"/>
    <w:rsid w:val="00947012"/>
    <w:rsid w:val="009570BC"/>
    <w:rsid w:val="00957494"/>
    <w:rsid w:val="00960F0D"/>
    <w:rsid w:val="00975A8D"/>
    <w:rsid w:val="009839AC"/>
    <w:rsid w:val="00984378"/>
    <w:rsid w:val="00984E64"/>
    <w:rsid w:val="009B028B"/>
    <w:rsid w:val="009B719E"/>
    <w:rsid w:val="009C5758"/>
    <w:rsid w:val="009C7692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23C2F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C6835"/>
    <w:rsid w:val="00BD71B1"/>
    <w:rsid w:val="00BE064E"/>
    <w:rsid w:val="00BE1D8D"/>
    <w:rsid w:val="00BE33D1"/>
    <w:rsid w:val="00BF0E9E"/>
    <w:rsid w:val="00BF1440"/>
    <w:rsid w:val="00BF2258"/>
    <w:rsid w:val="00BF3061"/>
    <w:rsid w:val="00BF3692"/>
    <w:rsid w:val="00BF5B2D"/>
    <w:rsid w:val="00C06540"/>
    <w:rsid w:val="00C11844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26801"/>
    <w:rsid w:val="00D345F5"/>
    <w:rsid w:val="00D3727D"/>
    <w:rsid w:val="00D37D9D"/>
    <w:rsid w:val="00D4161B"/>
    <w:rsid w:val="00D514C2"/>
    <w:rsid w:val="00D52A34"/>
    <w:rsid w:val="00D54652"/>
    <w:rsid w:val="00D558F4"/>
    <w:rsid w:val="00D5597F"/>
    <w:rsid w:val="00D603DC"/>
    <w:rsid w:val="00D62CB1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E24E5"/>
    <w:rsid w:val="00DE7786"/>
    <w:rsid w:val="00DF5673"/>
    <w:rsid w:val="00E0158F"/>
    <w:rsid w:val="00E06FA8"/>
    <w:rsid w:val="00E1011F"/>
    <w:rsid w:val="00E111EE"/>
    <w:rsid w:val="00E138FB"/>
    <w:rsid w:val="00E1649F"/>
    <w:rsid w:val="00E254DD"/>
    <w:rsid w:val="00E30D6A"/>
    <w:rsid w:val="00E3305C"/>
    <w:rsid w:val="00E330DB"/>
    <w:rsid w:val="00E537A2"/>
    <w:rsid w:val="00E64427"/>
    <w:rsid w:val="00E773DC"/>
    <w:rsid w:val="00E80D4D"/>
    <w:rsid w:val="00E81A56"/>
    <w:rsid w:val="00E82AEA"/>
    <w:rsid w:val="00E83808"/>
    <w:rsid w:val="00E846B9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13B64"/>
    <w:rsid w:val="00F147B6"/>
    <w:rsid w:val="00F211BB"/>
    <w:rsid w:val="00F251B1"/>
    <w:rsid w:val="00F305F6"/>
    <w:rsid w:val="00F511AE"/>
    <w:rsid w:val="00F522FD"/>
    <w:rsid w:val="00F67974"/>
    <w:rsid w:val="00F73C1A"/>
    <w:rsid w:val="00F8254A"/>
    <w:rsid w:val="00F85866"/>
    <w:rsid w:val="00F97243"/>
    <w:rsid w:val="00F978EC"/>
    <w:rsid w:val="00FA4EBC"/>
    <w:rsid w:val="00FB3005"/>
    <w:rsid w:val="00FB3CF6"/>
    <w:rsid w:val="00FC22ED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8555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7EEA"/>
    <w:rPr>
      <w:rFonts w:ascii="Arial" w:hAnsi="Arial"/>
      <w:szCs w:val="24"/>
      <w:lang w:val="en-US" w:eastAsia="en-US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  <w:style w:type="character" w:styleId="Emphasis">
    <w:name w:val="Emphasis"/>
    <w:basedOn w:val="DefaultParagraphFont"/>
    <w:qFormat/>
    <w:rsid w:val="007F2E2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7EEA"/>
    <w:rPr>
      <w:rFonts w:ascii="Arial" w:hAnsi="Arial"/>
      <w:szCs w:val="24"/>
      <w:lang w:val="en-US" w:eastAsia="en-US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  <w:style w:type="character" w:styleId="Emphasis">
    <w:name w:val="Emphasis"/>
    <w:basedOn w:val="DefaultParagraphFont"/>
    <w:qFormat/>
    <w:rsid w:val="007F2E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gy\Downloads\UseCase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8E305DB-9753-5C47-9339-0AD5B24BA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\Users\Iggy\Downloads\UseCase (2).dot</Template>
  <TotalTime>330</TotalTime>
  <Pages>9</Pages>
  <Words>1730</Words>
  <Characters>9865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11572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Iggy</dc:creator>
  <cp:keywords/>
  <dc:description>This template was provided to the IIBA</dc:description>
  <cp:lastModifiedBy>Mary Grace M. Rivero</cp:lastModifiedBy>
  <cp:revision>14</cp:revision>
  <cp:lastPrinted>2009-02-05T00:31:00Z</cp:lastPrinted>
  <dcterms:created xsi:type="dcterms:W3CDTF">2014-08-11T12:13:00Z</dcterms:created>
  <dcterms:modified xsi:type="dcterms:W3CDTF">2014-10-17T09:01:00Z</dcterms:modified>
</cp:coreProperties>
</file>